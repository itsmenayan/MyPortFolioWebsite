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41D30" w14:textId="19F4D76F" w:rsidR="002C42BC" w:rsidRDefault="00E301C8">
      <w:pPr>
        <w:pStyle w:val="ContactInfo"/>
      </w:pPr>
      <w:sdt>
        <w:sdtPr>
          <w:rPr>
            <w:color w:val="auto"/>
          </w:rPr>
          <w:alias w:val="Telephone"/>
          <w:tag w:val="Telephone"/>
          <w:id w:val="599758962"/>
          <w:placeholder>
            <w:docPart w:val="9FDAB76DC4394992A37B493D9C0F596D"/>
          </w:placeholder>
          <w:dataBinding w:prefixMappings="xmlns:ns0='http://schemas.microsoft.com/office/2006/coverPageProps' " w:xpath="/ns0:CoverPageProperties[1]/ns0:CompanyPhone[1]" w:storeItemID="{55AF091B-3C7A-41E3-B477-F2FDAA23CFDA}"/>
          <w:text/>
        </w:sdtPr>
        <w:sdtEndPr/>
        <w:sdtContent>
          <w:r w:rsidR="00B32698">
            <w:rPr>
              <w:color w:val="auto"/>
            </w:rPr>
            <w:t>+91 9518756234</w:t>
          </w:r>
        </w:sdtContent>
      </w:sdt>
    </w:p>
    <w:p w14:paraId="5890A3C9" w14:textId="41E0FDA7" w:rsidR="002C42BC" w:rsidRDefault="0016674B">
      <w:pPr>
        <w:pStyle w:val="ContactInfo"/>
        <w:rPr>
          <w:rStyle w:val="Emphasis"/>
        </w:rPr>
      </w:pPr>
      <w:r>
        <w:rPr>
          <w:rStyle w:val="Emphasis"/>
          <w:color w:val="2A6C7D" w:themeColor="accent1" w:themeShade="BF"/>
        </w:rPr>
        <w:t>aroranayan@live</w:t>
      </w:r>
      <w:r w:rsidR="00205223">
        <w:rPr>
          <w:rStyle w:val="Emphasis"/>
          <w:color w:val="2A6C7D" w:themeColor="accent1" w:themeShade="BF"/>
        </w:rPr>
        <w:t>.com</w:t>
      </w:r>
    </w:p>
    <w:p w14:paraId="3FE83EB2" w14:textId="2C8A371C" w:rsidR="002C42BC" w:rsidRPr="00C20C24" w:rsidRDefault="00C20C24" w:rsidP="00C20C24">
      <w:pPr>
        <w:pStyle w:val="Name"/>
        <w:rPr>
          <w:rFonts w:ascii="Arial" w:hAnsi="Arial" w:cs="Arial"/>
        </w:rPr>
      </w:pPr>
      <w:r>
        <w:rPr>
          <w:rFonts w:ascii="Arial" w:hAnsi="Arial" w:cs="Arial"/>
        </w:rPr>
        <w:t>NAYAN ARORA</w:t>
      </w:r>
      <w:r>
        <w:rPr>
          <w:rFonts w:ascii="Arial" w:hAnsi="Arial" w:cs="Arial"/>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hyperlink r:id="rId11" w:history="1">
        <w:r w:rsidRPr="00C20C24">
          <w:rPr>
            <w:sz w:val="18"/>
            <w:szCs w:val="18"/>
          </w:rPr>
          <w:t>nayanportfolio.firebaseapp.com</w:t>
        </w:r>
      </w:hyperlink>
    </w:p>
    <w:tbl>
      <w:tblPr>
        <w:tblStyle w:val="ResumeTable"/>
        <w:tblW w:w="5000" w:type="pct"/>
        <w:tblLook w:val="04A0" w:firstRow="1" w:lastRow="0" w:firstColumn="1" w:lastColumn="0" w:noHBand="0" w:noVBand="1"/>
        <w:tblDescription w:val="Resume"/>
      </w:tblPr>
      <w:tblGrid>
        <w:gridCol w:w="1890"/>
        <w:gridCol w:w="360"/>
        <w:gridCol w:w="7358"/>
        <w:gridCol w:w="472"/>
      </w:tblGrid>
      <w:tr w:rsidR="00615890" w14:paraId="26CB19B4" w14:textId="77777777" w:rsidTr="00C20C24">
        <w:trPr>
          <w:gridAfter w:val="1"/>
          <w:wAfter w:w="472" w:type="dxa"/>
        </w:trPr>
        <w:tc>
          <w:tcPr>
            <w:tcW w:w="1890" w:type="dxa"/>
          </w:tcPr>
          <w:p w14:paraId="4BBA02FD" w14:textId="77777777" w:rsidR="00615890" w:rsidRDefault="00615890" w:rsidP="008831CB">
            <w:pPr>
              <w:pStyle w:val="Heading1"/>
            </w:pPr>
            <w:r w:rsidRPr="008D02A5">
              <w:rPr>
                <w:color w:val="2A6C7D" w:themeColor="accent1" w:themeShade="BF"/>
              </w:rPr>
              <w:t xml:space="preserve">Skills &amp; </w:t>
            </w:r>
            <w:r w:rsidR="008831CB" w:rsidRPr="008D02A5">
              <w:rPr>
                <w:color w:val="2A6C7D" w:themeColor="accent1" w:themeShade="BF"/>
              </w:rPr>
              <w:t>Expe</w:t>
            </w:r>
            <w:bookmarkStart w:id="0" w:name="_GoBack"/>
            <w:bookmarkEnd w:id="0"/>
            <w:r w:rsidR="008831CB" w:rsidRPr="008D02A5">
              <w:rPr>
                <w:color w:val="2A6C7D" w:themeColor="accent1" w:themeShade="BF"/>
              </w:rPr>
              <w:t>rience</w:t>
            </w:r>
          </w:p>
        </w:tc>
        <w:tc>
          <w:tcPr>
            <w:tcW w:w="7718" w:type="dxa"/>
            <w:gridSpan w:val="2"/>
          </w:tcPr>
          <w:p w14:paraId="3A1172F6" w14:textId="547B7698" w:rsidR="00615890" w:rsidRPr="008D02A5" w:rsidRDefault="00194D24" w:rsidP="00615890">
            <w:pPr>
              <w:pStyle w:val="ResumeText"/>
              <w:numPr>
                <w:ilvl w:val="0"/>
                <w:numId w:val="1"/>
              </w:numPr>
              <w:rPr>
                <w:color w:val="auto"/>
              </w:rPr>
            </w:pPr>
            <w:r>
              <w:rPr>
                <w:color w:val="auto"/>
              </w:rPr>
              <w:t>4.1</w:t>
            </w:r>
            <w:r w:rsidR="00615890" w:rsidRPr="008D02A5">
              <w:rPr>
                <w:color w:val="auto"/>
              </w:rPr>
              <w:t xml:space="preserve"> years of experience in developing Web and Enterprise Application using Java/J2EE, Spring</w:t>
            </w:r>
            <w:r w:rsidR="00FE3C6B">
              <w:rPr>
                <w:color w:val="auto"/>
              </w:rPr>
              <w:t xml:space="preserve"> Framework</w:t>
            </w:r>
            <w:r w:rsidR="00615890" w:rsidRPr="008D02A5">
              <w:rPr>
                <w:color w:val="auto"/>
              </w:rPr>
              <w:t>.</w:t>
            </w:r>
          </w:p>
          <w:p w14:paraId="620B785E" w14:textId="478E334E" w:rsidR="00615890" w:rsidRPr="00194D24" w:rsidRDefault="00615890" w:rsidP="00194D24">
            <w:pPr>
              <w:pStyle w:val="ResumeText"/>
              <w:numPr>
                <w:ilvl w:val="0"/>
                <w:numId w:val="1"/>
              </w:numPr>
              <w:rPr>
                <w:color w:val="auto"/>
              </w:rPr>
            </w:pPr>
            <w:r w:rsidRPr="008D02A5">
              <w:rPr>
                <w:color w:val="auto"/>
              </w:rPr>
              <w:t xml:space="preserve">Hands on experience on </w:t>
            </w:r>
            <w:r w:rsidR="00205223">
              <w:rPr>
                <w:color w:val="auto"/>
              </w:rPr>
              <w:t>Angular JS</w:t>
            </w:r>
            <w:r w:rsidR="001D061D">
              <w:rPr>
                <w:color w:val="auto"/>
              </w:rPr>
              <w:t>/7</w:t>
            </w:r>
            <w:r w:rsidR="00205223">
              <w:rPr>
                <w:color w:val="auto"/>
              </w:rPr>
              <w:t xml:space="preserve">, Bootstrap, </w:t>
            </w:r>
            <w:r w:rsidRPr="008D02A5">
              <w:rPr>
                <w:color w:val="auto"/>
              </w:rPr>
              <w:t xml:space="preserve">Core Java, </w:t>
            </w:r>
            <w:r w:rsidR="00B96873">
              <w:rPr>
                <w:color w:val="auto"/>
              </w:rPr>
              <w:t>Spring</w:t>
            </w:r>
            <w:r w:rsidR="007D2DC5">
              <w:rPr>
                <w:color w:val="auto"/>
              </w:rPr>
              <w:t xml:space="preserve"> </w:t>
            </w:r>
            <w:r w:rsidRPr="008D02A5">
              <w:rPr>
                <w:color w:val="auto"/>
              </w:rPr>
              <w:t xml:space="preserve">JDBC, </w:t>
            </w:r>
            <w:r w:rsidR="00205223">
              <w:rPr>
                <w:color w:val="auto"/>
              </w:rPr>
              <w:t>J2EE</w:t>
            </w:r>
            <w:r w:rsidR="0040621A">
              <w:rPr>
                <w:color w:val="auto"/>
              </w:rPr>
              <w:t>, Spring Boot</w:t>
            </w:r>
            <w:r w:rsidR="001D061D">
              <w:rPr>
                <w:color w:val="auto"/>
              </w:rPr>
              <w:t>, Google Firebase.</w:t>
            </w:r>
          </w:p>
          <w:p w14:paraId="6D159326" w14:textId="5609052E" w:rsidR="00615890" w:rsidRPr="008D02A5" w:rsidRDefault="00615890" w:rsidP="00615890">
            <w:pPr>
              <w:pStyle w:val="ResumeText"/>
              <w:numPr>
                <w:ilvl w:val="0"/>
                <w:numId w:val="1"/>
              </w:numPr>
              <w:rPr>
                <w:color w:val="auto"/>
              </w:rPr>
            </w:pPr>
            <w:r w:rsidRPr="008D02A5">
              <w:rPr>
                <w:color w:val="auto"/>
              </w:rPr>
              <w:t>Hands</w:t>
            </w:r>
            <w:r w:rsidR="003A2D86">
              <w:rPr>
                <w:color w:val="auto"/>
              </w:rPr>
              <w:t xml:space="preserve"> on experience in using Rational Application Developer (RAD), Spring Tool Suite (STS)</w:t>
            </w:r>
            <w:r w:rsidR="0040621A">
              <w:rPr>
                <w:color w:val="auto"/>
              </w:rPr>
              <w:t>, Eclipse IDE</w:t>
            </w:r>
            <w:r w:rsidR="001D061D">
              <w:rPr>
                <w:color w:val="auto"/>
              </w:rPr>
              <w:t>, IntelliJ IDEA.</w:t>
            </w:r>
          </w:p>
          <w:p w14:paraId="6FBB134F" w14:textId="221726EC" w:rsidR="00615890" w:rsidRPr="008D02A5" w:rsidRDefault="00615890" w:rsidP="00615890">
            <w:pPr>
              <w:pStyle w:val="ResumeText"/>
              <w:numPr>
                <w:ilvl w:val="0"/>
                <w:numId w:val="1"/>
              </w:numPr>
              <w:rPr>
                <w:color w:val="auto"/>
              </w:rPr>
            </w:pPr>
            <w:r w:rsidRPr="008D02A5">
              <w:rPr>
                <w:color w:val="auto"/>
              </w:rPr>
              <w:t xml:space="preserve">Experience in version control </w:t>
            </w:r>
            <w:r w:rsidR="00D46CA9" w:rsidRPr="008D02A5">
              <w:rPr>
                <w:color w:val="auto"/>
              </w:rPr>
              <w:t xml:space="preserve">using </w:t>
            </w:r>
            <w:r w:rsidR="00D46CA9">
              <w:rPr>
                <w:color w:val="auto"/>
              </w:rPr>
              <w:t>IBM</w:t>
            </w:r>
            <w:r w:rsidR="003A2D86">
              <w:rPr>
                <w:color w:val="auto"/>
              </w:rPr>
              <w:t xml:space="preserve"> </w:t>
            </w:r>
            <w:proofErr w:type="spellStart"/>
            <w:r w:rsidR="003A2D86">
              <w:rPr>
                <w:color w:val="auto"/>
              </w:rPr>
              <w:t>Clearcase</w:t>
            </w:r>
            <w:proofErr w:type="spellEnd"/>
            <w:r w:rsidR="0016674B">
              <w:rPr>
                <w:color w:val="auto"/>
              </w:rPr>
              <w:t>, GIT</w:t>
            </w:r>
            <w:r w:rsidRPr="008D02A5">
              <w:rPr>
                <w:color w:val="auto"/>
              </w:rPr>
              <w:t>.</w:t>
            </w:r>
          </w:p>
          <w:p w14:paraId="76E0BD4D" w14:textId="1F819251" w:rsidR="00615890" w:rsidRPr="0086427A" w:rsidRDefault="00615890" w:rsidP="0086427A">
            <w:pPr>
              <w:pStyle w:val="ResumeText"/>
              <w:numPr>
                <w:ilvl w:val="0"/>
                <w:numId w:val="1"/>
              </w:numPr>
              <w:rPr>
                <w:color w:val="auto"/>
              </w:rPr>
            </w:pPr>
            <w:r w:rsidRPr="008D02A5">
              <w:rPr>
                <w:color w:val="auto"/>
              </w:rPr>
              <w:t xml:space="preserve">Experience in </w:t>
            </w:r>
            <w:r w:rsidR="00205223">
              <w:rPr>
                <w:color w:val="auto"/>
              </w:rPr>
              <w:t>My</w:t>
            </w:r>
            <w:r w:rsidR="008C537D">
              <w:rPr>
                <w:color w:val="auto"/>
              </w:rPr>
              <w:t>-</w:t>
            </w:r>
            <w:r w:rsidR="003A2D86">
              <w:rPr>
                <w:color w:val="auto"/>
              </w:rPr>
              <w:t>SQL</w:t>
            </w:r>
            <w:r w:rsidRPr="008D02A5">
              <w:rPr>
                <w:color w:val="auto"/>
              </w:rPr>
              <w:t xml:space="preserve"> database</w:t>
            </w:r>
            <w:r w:rsidR="001D061D">
              <w:rPr>
                <w:color w:val="auto"/>
              </w:rPr>
              <w:t xml:space="preserve">, Mongo-DB and Google </w:t>
            </w:r>
            <w:proofErr w:type="spellStart"/>
            <w:r w:rsidR="001D061D">
              <w:rPr>
                <w:color w:val="auto"/>
              </w:rPr>
              <w:t>Firestore</w:t>
            </w:r>
            <w:proofErr w:type="spellEnd"/>
            <w:r w:rsidR="001D061D">
              <w:rPr>
                <w:color w:val="auto"/>
              </w:rPr>
              <w:t>.</w:t>
            </w:r>
          </w:p>
        </w:tc>
      </w:tr>
      <w:tr w:rsidR="002C42BC" w14:paraId="54CF3D8B" w14:textId="77777777" w:rsidTr="00C20C24">
        <w:tc>
          <w:tcPr>
            <w:tcW w:w="1890" w:type="dxa"/>
          </w:tcPr>
          <w:p w14:paraId="58A5C310" w14:textId="77777777" w:rsidR="002C42BC" w:rsidRDefault="00414819" w:rsidP="008831CB">
            <w:pPr>
              <w:pStyle w:val="Heading1"/>
            </w:pPr>
            <w:r w:rsidRPr="008D02A5">
              <w:rPr>
                <w:color w:val="2A6C7D" w:themeColor="accent1" w:themeShade="BF"/>
              </w:rPr>
              <w:t>E</w:t>
            </w:r>
            <w:r w:rsidR="008831CB" w:rsidRPr="008D02A5">
              <w:rPr>
                <w:color w:val="2A6C7D" w:themeColor="accent1" w:themeShade="BF"/>
              </w:rPr>
              <w:t>mployment Details</w:t>
            </w:r>
          </w:p>
        </w:tc>
        <w:tc>
          <w:tcPr>
            <w:tcW w:w="360" w:type="dxa"/>
          </w:tcPr>
          <w:p w14:paraId="6A393140" w14:textId="77777777" w:rsidR="002C42BC" w:rsidRDefault="002C42BC"/>
        </w:tc>
        <w:tc>
          <w:tcPr>
            <w:tcW w:w="7830" w:type="dxa"/>
            <w:gridSpan w:val="2"/>
          </w:tcPr>
          <w:sdt>
            <w:sdtPr>
              <w:rPr>
                <w:rFonts w:asciiTheme="minorHAnsi" w:eastAsiaTheme="minorEastAsia" w:hAnsiTheme="minorHAnsi" w:cstheme="minorBidi"/>
                <w:b w:val="0"/>
                <w:bCs w:val="0"/>
                <w:caps w:val="0"/>
                <w:color w:val="auto"/>
                <w14:ligatures w14:val="none"/>
              </w:rPr>
              <w:id w:val="1436861535"/>
            </w:sdtPr>
            <w:sdtEndPr>
              <w:rPr>
                <w:rFonts w:eastAsiaTheme="minorHAnsi"/>
                <w:color w:val="595959" w:themeColor="text1" w:themeTint="A6"/>
              </w:rPr>
            </w:sdtEndPr>
            <w:sdtContent>
              <w:sdt>
                <w:sdtPr>
                  <w:rPr>
                    <w:rFonts w:asciiTheme="minorHAnsi" w:eastAsiaTheme="minorEastAsia" w:hAnsiTheme="minorHAnsi" w:cstheme="minorBidi"/>
                    <w:b w:val="0"/>
                    <w:bCs w:val="0"/>
                    <w:caps w:val="0"/>
                    <w:color w:val="auto"/>
                    <w14:ligatures w14:val="none"/>
                  </w:rPr>
                  <w:id w:val="221802691"/>
                </w:sdtPr>
                <w:sdtEndPr>
                  <w:rPr>
                    <w:rFonts w:eastAsiaTheme="minorHAnsi"/>
                    <w:color w:val="595959" w:themeColor="text1" w:themeTint="A6"/>
                  </w:rPr>
                </w:sdtEndPr>
                <w:sdtContent>
                  <w:p w14:paraId="2F23486E" w14:textId="77777777" w:rsidR="002C42BC" w:rsidRPr="008D02A5" w:rsidRDefault="00F52E08">
                    <w:pPr>
                      <w:pStyle w:val="Heading2"/>
                      <w:rPr>
                        <w:color w:val="auto"/>
                      </w:rPr>
                    </w:pPr>
                    <w:r w:rsidRPr="008D02A5">
                      <w:rPr>
                        <w:color w:val="auto"/>
                      </w:rPr>
                      <w:t>System</w:t>
                    </w:r>
                    <w:r w:rsidR="00DB00BC">
                      <w:rPr>
                        <w:color w:val="auto"/>
                      </w:rPr>
                      <w:t>s</w:t>
                    </w:r>
                    <w:r w:rsidRPr="008D02A5">
                      <w:rPr>
                        <w:color w:val="auto"/>
                      </w:rPr>
                      <w:t xml:space="preserve"> engineer, </w:t>
                    </w:r>
                    <w:r w:rsidR="003A2D86">
                      <w:rPr>
                        <w:color w:val="auto"/>
                      </w:rPr>
                      <w:t>InFOSYS</w:t>
                    </w:r>
                    <w:r w:rsidRPr="008D02A5">
                      <w:rPr>
                        <w:color w:val="auto"/>
                      </w:rPr>
                      <w:t xml:space="preserve"> </w:t>
                    </w:r>
                    <w:r w:rsidR="003A2D86">
                      <w:rPr>
                        <w:color w:val="auto"/>
                      </w:rPr>
                      <w:t>LTD</w:t>
                    </w:r>
                  </w:p>
                  <w:p w14:paraId="779E782D" w14:textId="31F2B6A3" w:rsidR="00651798" w:rsidRPr="008D02A5" w:rsidRDefault="00651798" w:rsidP="005F1E55">
                    <w:pPr>
                      <w:rPr>
                        <w:color w:val="auto"/>
                      </w:rPr>
                    </w:pPr>
                    <w:r w:rsidRPr="008D02A5">
                      <w:rPr>
                        <w:b/>
                        <w:color w:val="auto"/>
                      </w:rPr>
                      <w:t>Project</w:t>
                    </w:r>
                    <w:r w:rsidRPr="008D02A5">
                      <w:rPr>
                        <w:color w:val="auto"/>
                      </w:rPr>
                      <w:t>-</w:t>
                    </w:r>
                    <w:r w:rsidR="00FA596A" w:rsidRPr="008D02A5">
                      <w:rPr>
                        <w:color w:val="auto"/>
                      </w:rPr>
                      <w:t xml:space="preserve"> </w:t>
                    </w:r>
                    <w:r w:rsidR="003A2D86">
                      <w:rPr>
                        <w:color w:val="auto"/>
                      </w:rPr>
                      <w:t xml:space="preserve">Enhanced Pricing for International </w:t>
                    </w:r>
                    <w:r w:rsidR="0040621A">
                      <w:rPr>
                        <w:color w:val="auto"/>
                      </w:rPr>
                      <w:t>Customers</w:t>
                    </w:r>
                    <w:r w:rsidR="0040621A" w:rsidRPr="008D02A5">
                      <w:rPr>
                        <w:color w:val="auto"/>
                      </w:rPr>
                      <w:t xml:space="preserve"> (</w:t>
                    </w:r>
                    <w:r w:rsidR="003A2D86">
                      <w:rPr>
                        <w:color w:val="auto"/>
                      </w:rPr>
                      <w:t>EPIC</w:t>
                    </w:r>
                    <w:r w:rsidR="00FA596A" w:rsidRPr="008D02A5">
                      <w:rPr>
                        <w:color w:val="auto"/>
                      </w:rPr>
                      <w:t>)</w:t>
                    </w:r>
                  </w:p>
                  <w:p w14:paraId="15755CD9" w14:textId="77777777" w:rsidR="004A48E9" w:rsidRDefault="00F41C10" w:rsidP="00651798">
                    <w:pPr>
                      <w:rPr>
                        <w:color w:val="auto"/>
                      </w:rPr>
                    </w:pPr>
                    <w:r w:rsidRPr="008D02A5">
                      <w:rPr>
                        <w:b/>
                        <w:color w:val="auto"/>
                      </w:rPr>
                      <w:t>Description:</w:t>
                    </w:r>
                    <w:r w:rsidRPr="008D02A5">
                      <w:rPr>
                        <w:color w:val="auto"/>
                      </w:rPr>
                      <w:t xml:space="preserve"> </w:t>
                    </w:r>
                    <w:r w:rsidR="00DB00BC">
                      <w:rPr>
                        <w:color w:val="auto"/>
                      </w:rPr>
                      <w:t>The web application developed generates</w:t>
                    </w:r>
                    <w:r w:rsidR="007C0E73">
                      <w:rPr>
                        <w:color w:val="auto"/>
                      </w:rPr>
                      <w:t xml:space="preserve"> Health Insurance Quote for Aetna International </w:t>
                    </w:r>
                    <w:r w:rsidR="009D2D9F">
                      <w:rPr>
                        <w:color w:val="auto"/>
                      </w:rPr>
                      <w:t xml:space="preserve">customers. </w:t>
                    </w:r>
                    <w:r w:rsidR="00182A56">
                      <w:rPr>
                        <w:color w:val="auto"/>
                      </w:rPr>
                      <w:t xml:space="preserve">These </w:t>
                    </w:r>
                    <w:r w:rsidR="002A1F68">
                      <w:rPr>
                        <w:color w:val="auto"/>
                      </w:rPr>
                      <w:t>quotes</w:t>
                    </w:r>
                    <w:r w:rsidR="00182A56">
                      <w:rPr>
                        <w:color w:val="auto"/>
                      </w:rPr>
                      <w:t xml:space="preserve"> are then rated </w:t>
                    </w:r>
                    <w:r w:rsidR="00DB00BC">
                      <w:rPr>
                        <w:color w:val="auto"/>
                      </w:rPr>
                      <w:t>for the specific Census records.</w:t>
                    </w:r>
                    <w:r w:rsidR="00182A56">
                      <w:rPr>
                        <w:color w:val="auto"/>
                      </w:rPr>
                      <w:t xml:space="preserve"> </w:t>
                    </w:r>
                  </w:p>
                  <w:p w14:paraId="5277A61B" w14:textId="6716C0F3" w:rsidR="00651798" w:rsidRPr="008D02A5" w:rsidRDefault="00DC2241" w:rsidP="00651798">
                    <w:pPr>
                      <w:rPr>
                        <w:color w:val="auto"/>
                      </w:rPr>
                    </w:pPr>
                    <w:r w:rsidRPr="008D02A5">
                      <w:rPr>
                        <w:b/>
                        <w:color w:val="auto"/>
                      </w:rPr>
                      <w:t>Environment</w:t>
                    </w:r>
                    <w:r w:rsidRPr="008D02A5">
                      <w:rPr>
                        <w:color w:val="auto"/>
                      </w:rPr>
                      <w:t>:</w:t>
                    </w:r>
                    <w:r w:rsidR="00651798" w:rsidRPr="008D02A5">
                      <w:rPr>
                        <w:color w:val="auto"/>
                      </w:rPr>
                      <w:t xml:space="preserve"> </w:t>
                    </w:r>
                    <w:r w:rsidR="005F1E55" w:rsidRPr="008D02A5">
                      <w:rPr>
                        <w:color w:val="auto"/>
                      </w:rPr>
                      <w:t>Angular JS,</w:t>
                    </w:r>
                    <w:r w:rsidR="00205223">
                      <w:rPr>
                        <w:color w:val="auto"/>
                      </w:rPr>
                      <w:t xml:space="preserve"> </w:t>
                    </w:r>
                    <w:r w:rsidR="00205223" w:rsidRPr="008D02A5">
                      <w:rPr>
                        <w:color w:val="auto"/>
                      </w:rPr>
                      <w:t>Bootstrap</w:t>
                    </w:r>
                    <w:r w:rsidR="00205223">
                      <w:rPr>
                        <w:color w:val="auto"/>
                      </w:rPr>
                      <w:t>,</w:t>
                    </w:r>
                    <w:r w:rsidR="005F1E55" w:rsidRPr="008D02A5">
                      <w:rPr>
                        <w:color w:val="auto"/>
                      </w:rPr>
                      <w:t xml:space="preserve"> </w:t>
                    </w:r>
                    <w:r w:rsidR="00205223" w:rsidRPr="008D02A5">
                      <w:rPr>
                        <w:color w:val="auto"/>
                      </w:rPr>
                      <w:t>HTML</w:t>
                    </w:r>
                    <w:r w:rsidR="00205223">
                      <w:rPr>
                        <w:color w:val="auto"/>
                      </w:rPr>
                      <w:t xml:space="preserve">, </w:t>
                    </w:r>
                    <w:r w:rsidR="00205223" w:rsidRPr="008D02A5">
                      <w:rPr>
                        <w:color w:val="auto"/>
                      </w:rPr>
                      <w:t>Core Java,</w:t>
                    </w:r>
                    <w:r w:rsidR="00205223">
                      <w:rPr>
                        <w:color w:val="auto"/>
                      </w:rPr>
                      <w:t xml:space="preserve"> </w:t>
                    </w:r>
                    <w:r w:rsidR="005F1E55" w:rsidRPr="008D02A5">
                      <w:rPr>
                        <w:color w:val="auto"/>
                      </w:rPr>
                      <w:t>Spring-Framework,</w:t>
                    </w:r>
                    <w:r w:rsidR="000E1EDC">
                      <w:rPr>
                        <w:color w:val="auto"/>
                      </w:rPr>
                      <w:t xml:space="preserve"> </w:t>
                    </w:r>
                    <w:r w:rsidR="00205223">
                      <w:rPr>
                        <w:color w:val="auto"/>
                      </w:rPr>
                      <w:t>MS</w:t>
                    </w:r>
                    <w:r w:rsidR="009D2D9F">
                      <w:rPr>
                        <w:color w:val="auto"/>
                      </w:rPr>
                      <w:t xml:space="preserve">-SQL, </w:t>
                    </w:r>
                    <w:r w:rsidR="00A05D7B">
                      <w:rPr>
                        <w:color w:val="auto"/>
                      </w:rPr>
                      <w:t xml:space="preserve">Spring </w:t>
                    </w:r>
                    <w:r w:rsidR="009D2D9F">
                      <w:rPr>
                        <w:color w:val="auto"/>
                      </w:rPr>
                      <w:t>JDBC</w:t>
                    </w:r>
                    <w:r w:rsidR="00205223">
                      <w:rPr>
                        <w:color w:val="auto"/>
                      </w:rPr>
                      <w:t>.</w:t>
                    </w:r>
                  </w:p>
                  <w:p w14:paraId="532C3944" w14:textId="77777777" w:rsidR="00651798" w:rsidRPr="008D02A5" w:rsidRDefault="00DC2241" w:rsidP="00651798">
                    <w:pPr>
                      <w:rPr>
                        <w:color w:val="auto"/>
                      </w:rPr>
                    </w:pPr>
                    <w:r w:rsidRPr="008D02A5">
                      <w:rPr>
                        <w:b/>
                        <w:color w:val="auto"/>
                      </w:rPr>
                      <w:t>Client</w:t>
                    </w:r>
                    <w:r w:rsidRPr="008D02A5">
                      <w:rPr>
                        <w:color w:val="auto"/>
                      </w:rPr>
                      <w:t>:</w:t>
                    </w:r>
                    <w:r w:rsidR="00651798" w:rsidRPr="008D02A5">
                      <w:rPr>
                        <w:color w:val="auto"/>
                      </w:rPr>
                      <w:t xml:space="preserve"> </w:t>
                    </w:r>
                    <w:r w:rsidR="009D2D9F">
                      <w:rPr>
                        <w:color w:val="auto"/>
                      </w:rPr>
                      <w:t>Aetna International</w:t>
                    </w:r>
                  </w:p>
                  <w:p w14:paraId="629DCF46" w14:textId="77777777" w:rsidR="005F1E55" w:rsidRPr="008D02A5" w:rsidRDefault="00DC2241" w:rsidP="00651798">
                    <w:pPr>
                      <w:rPr>
                        <w:color w:val="auto"/>
                      </w:rPr>
                    </w:pPr>
                    <w:r w:rsidRPr="008D02A5">
                      <w:rPr>
                        <w:b/>
                        <w:color w:val="auto"/>
                      </w:rPr>
                      <w:t>Role</w:t>
                    </w:r>
                    <w:r w:rsidRPr="008D02A5">
                      <w:rPr>
                        <w:color w:val="auto"/>
                      </w:rPr>
                      <w:t>:</w:t>
                    </w:r>
                    <w:r w:rsidR="00651798" w:rsidRPr="008D02A5">
                      <w:rPr>
                        <w:color w:val="auto"/>
                      </w:rPr>
                      <w:t xml:space="preserve"> </w:t>
                    </w:r>
                    <w:r w:rsidR="00B16FB4">
                      <w:rPr>
                        <w:color w:val="auto"/>
                      </w:rPr>
                      <w:t>Application</w:t>
                    </w:r>
                    <w:r w:rsidR="008831CB" w:rsidRPr="008D02A5">
                      <w:rPr>
                        <w:color w:val="auto"/>
                      </w:rPr>
                      <w:t xml:space="preserve"> </w:t>
                    </w:r>
                    <w:r w:rsidR="005F1E55" w:rsidRPr="008D02A5">
                      <w:rPr>
                        <w:color w:val="auto"/>
                      </w:rPr>
                      <w:t>Developer</w:t>
                    </w:r>
                  </w:p>
                  <w:p w14:paraId="5B25AE02" w14:textId="77777777" w:rsidR="006C2334" w:rsidRDefault="00DC2241" w:rsidP="00651798">
                    <w:pPr>
                      <w:rPr>
                        <w:color w:val="auto"/>
                      </w:rPr>
                    </w:pPr>
                    <w:r w:rsidRPr="008D02A5">
                      <w:rPr>
                        <w:b/>
                        <w:color w:val="auto"/>
                      </w:rPr>
                      <w:t>Duration</w:t>
                    </w:r>
                    <w:r w:rsidRPr="008D02A5">
                      <w:rPr>
                        <w:color w:val="auto"/>
                      </w:rPr>
                      <w:t>:</w:t>
                    </w:r>
                    <w:r w:rsidR="005F1E55" w:rsidRPr="008D02A5">
                      <w:rPr>
                        <w:color w:val="auto"/>
                      </w:rPr>
                      <w:t xml:space="preserve"> </w:t>
                    </w:r>
                    <w:r w:rsidR="009D2D9F">
                      <w:rPr>
                        <w:color w:val="auto"/>
                      </w:rPr>
                      <w:t>Dec</w:t>
                    </w:r>
                    <w:r w:rsidR="005F1E55" w:rsidRPr="008D02A5">
                      <w:rPr>
                        <w:color w:val="auto"/>
                      </w:rPr>
                      <w:t xml:space="preserve"> </w:t>
                    </w:r>
                    <w:r w:rsidR="009D2D9F">
                      <w:rPr>
                        <w:color w:val="auto"/>
                      </w:rPr>
                      <w:t>2015</w:t>
                    </w:r>
                    <w:r w:rsidR="00205223">
                      <w:rPr>
                        <w:color w:val="auto"/>
                      </w:rPr>
                      <w:t>-May 2016</w:t>
                    </w:r>
                  </w:p>
                  <w:p w14:paraId="4F916D0D" w14:textId="77777777" w:rsidR="006C2334" w:rsidRDefault="00DC2241" w:rsidP="006C2334">
                    <w:pPr>
                      <w:rPr>
                        <w:b/>
                        <w:color w:val="auto"/>
                      </w:rPr>
                    </w:pPr>
                    <w:r w:rsidRPr="0015323E">
                      <w:rPr>
                        <w:b/>
                        <w:color w:val="auto"/>
                      </w:rPr>
                      <w:t>Responsibilities:</w:t>
                    </w:r>
                  </w:p>
                  <w:p w14:paraId="19115BE6" w14:textId="6EF529E1" w:rsidR="006C2334" w:rsidRPr="004E6A06" w:rsidRDefault="00AE4A11" w:rsidP="004E6A06">
                    <w:pPr>
                      <w:pStyle w:val="ListParagraph"/>
                      <w:numPr>
                        <w:ilvl w:val="0"/>
                        <w:numId w:val="2"/>
                      </w:numPr>
                      <w:rPr>
                        <w:color w:val="auto"/>
                      </w:rPr>
                    </w:pPr>
                    <w:r>
                      <w:rPr>
                        <w:color w:val="auto"/>
                      </w:rPr>
                      <w:t>Agile-Scrum development proje</w:t>
                    </w:r>
                    <w:r w:rsidR="00007E69">
                      <w:rPr>
                        <w:color w:val="auto"/>
                      </w:rPr>
                      <w:t>c</w:t>
                    </w:r>
                    <w:r>
                      <w:rPr>
                        <w:color w:val="auto"/>
                      </w:rPr>
                      <w:t>t</w:t>
                    </w:r>
                    <w:r w:rsidR="00204EC4">
                      <w:rPr>
                        <w:color w:val="auto"/>
                      </w:rPr>
                      <w:t xml:space="preserve"> –</w:t>
                    </w:r>
                    <w:r w:rsidR="00E34FC4">
                      <w:rPr>
                        <w:color w:val="auto"/>
                      </w:rPr>
                      <w:t xml:space="preserve"> Handled frequent</w:t>
                    </w:r>
                    <w:r w:rsidR="00204EC4">
                      <w:rPr>
                        <w:color w:val="auto"/>
                      </w:rPr>
                      <w:t xml:space="preserve"> changes in the requirements by Clients and provided a quick turnaround to the changes requested.</w:t>
                    </w:r>
                  </w:p>
                  <w:p w14:paraId="49FF47AB" w14:textId="4E548364" w:rsidR="006C2334" w:rsidRDefault="00205223" w:rsidP="006C2334">
                    <w:pPr>
                      <w:pStyle w:val="ListParagraph"/>
                      <w:numPr>
                        <w:ilvl w:val="0"/>
                        <w:numId w:val="2"/>
                      </w:numPr>
                      <w:rPr>
                        <w:color w:val="auto"/>
                      </w:rPr>
                    </w:pPr>
                    <w:r>
                      <w:rPr>
                        <w:color w:val="auto"/>
                      </w:rPr>
                      <w:t>A</w:t>
                    </w:r>
                    <w:r w:rsidR="00007E69">
                      <w:rPr>
                        <w:color w:val="auto"/>
                      </w:rPr>
                      <w:t xml:space="preserve">pplication </w:t>
                    </w:r>
                    <w:r w:rsidR="001B177C">
                      <w:rPr>
                        <w:color w:val="auto"/>
                      </w:rPr>
                      <w:t>designing</w:t>
                    </w:r>
                    <w:r>
                      <w:rPr>
                        <w:color w:val="auto"/>
                      </w:rPr>
                      <w:t xml:space="preserve"> and development</w:t>
                    </w:r>
                    <w:r w:rsidR="00204EC4">
                      <w:rPr>
                        <w:color w:val="auto"/>
                      </w:rPr>
                      <w:t xml:space="preserve"> – </w:t>
                    </w:r>
                    <w:r w:rsidR="00E34FC4">
                      <w:rPr>
                        <w:color w:val="auto"/>
                      </w:rPr>
                      <w:t xml:space="preserve">Responsible for </w:t>
                    </w:r>
                    <w:r w:rsidR="00204EC4">
                      <w:rPr>
                        <w:color w:val="auto"/>
                      </w:rPr>
                      <w:t>end to end UI designing of the application on AngularJS and Bootstrap.</w:t>
                    </w:r>
                  </w:p>
                  <w:p w14:paraId="616D3F0A" w14:textId="76403E52" w:rsidR="00007E69" w:rsidRDefault="00007E69" w:rsidP="00007E69">
                    <w:pPr>
                      <w:pStyle w:val="ListParagraph"/>
                      <w:numPr>
                        <w:ilvl w:val="0"/>
                        <w:numId w:val="2"/>
                      </w:numPr>
                      <w:rPr>
                        <w:color w:val="auto"/>
                      </w:rPr>
                    </w:pPr>
                    <w:r w:rsidRPr="001B177C">
                      <w:rPr>
                        <w:color w:val="auto"/>
                      </w:rPr>
                      <w:t>Delivered complex business modules</w:t>
                    </w:r>
                    <w:r w:rsidR="00204EC4">
                      <w:rPr>
                        <w:color w:val="auto"/>
                      </w:rPr>
                      <w:t xml:space="preserve"> – The module assigned to me involved fetching large amount of data from the DB and processing/converting to the UI-acceptable models. I designed the structure for all the UI models and </w:t>
                    </w:r>
                    <w:r w:rsidR="00E34FC4">
                      <w:rPr>
                        <w:color w:val="auto"/>
                      </w:rPr>
                      <w:t>populated them</w:t>
                    </w:r>
                    <w:r w:rsidR="00204EC4">
                      <w:rPr>
                        <w:color w:val="auto"/>
                      </w:rPr>
                      <w:t xml:space="preserve"> with minimal processing using </w:t>
                    </w:r>
                    <w:r w:rsidR="00204EC4" w:rsidRPr="0063579E">
                      <w:rPr>
                        <w:color w:val="auto"/>
                      </w:rPr>
                      <w:t>suitable Collections of Java</w:t>
                    </w:r>
                    <w:r w:rsidR="0063579E">
                      <w:rPr>
                        <w:color w:val="auto"/>
                      </w:rPr>
                      <w:t>.</w:t>
                    </w:r>
                  </w:p>
                  <w:p w14:paraId="37184D42" w14:textId="37DC5E17" w:rsidR="002C42BC" w:rsidRPr="004D023B" w:rsidRDefault="00E301C8" w:rsidP="004D023B">
                    <w:pPr>
                      <w:ind w:left="360"/>
                      <w:rPr>
                        <w:color w:val="auto"/>
                      </w:rPr>
                    </w:pPr>
                  </w:p>
                </w:sdtContent>
              </w:sdt>
              <w:p w14:paraId="3A58A2A9" w14:textId="77777777" w:rsidR="00FA596A" w:rsidRPr="003F659C" w:rsidRDefault="00FA596A" w:rsidP="00FA596A">
                <w:pPr>
                  <w:rPr>
                    <w:b/>
                    <w:color w:val="A8D6E2" w:themeColor="accent1" w:themeTint="66"/>
                  </w:rPr>
                </w:pPr>
                <w:r w:rsidRPr="003F659C">
                  <w:rPr>
                    <w:b/>
                    <w:color w:val="A8D6E2" w:themeColor="accent1" w:themeTint="66"/>
                  </w:rPr>
                  <w:t>------------------------------------------------------------------------------------------------------------------</w:t>
                </w:r>
              </w:p>
              <w:p w14:paraId="00C87690" w14:textId="35531812" w:rsidR="00C20C24" w:rsidRDefault="00C20C24" w:rsidP="006C2334">
                <w:pPr>
                  <w:pStyle w:val="Heading2"/>
                  <w:rPr>
                    <w:color w:val="auto"/>
                  </w:rPr>
                </w:pPr>
              </w:p>
              <w:p w14:paraId="4FCF311F" w14:textId="5A9C5025" w:rsidR="00194D24" w:rsidRDefault="00194D24" w:rsidP="00194D24"/>
              <w:p w14:paraId="39BB8C22" w14:textId="77777777" w:rsidR="00194D24" w:rsidRPr="00194D24" w:rsidRDefault="00194D24" w:rsidP="00194D24"/>
              <w:p w14:paraId="75650462" w14:textId="4D70F088" w:rsidR="006C2334" w:rsidRPr="008D02A5" w:rsidRDefault="006C2334" w:rsidP="006C2334">
                <w:pPr>
                  <w:pStyle w:val="Heading2"/>
                  <w:rPr>
                    <w:color w:val="auto"/>
                  </w:rPr>
                </w:pPr>
                <w:r w:rsidRPr="008D02A5">
                  <w:rPr>
                    <w:color w:val="auto"/>
                  </w:rPr>
                  <w:lastRenderedPageBreak/>
                  <w:t>System</w:t>
                </w:r>
                <w:r w:rsidR="00C25B84">
                  <w:rPr>
                    <w:color w:val="auto"/>
                  </w:rPr>
                  <w:t>s</w:t>
                </w:r>
                <w:r w:rsidRPr="008D02A5">
                  <w:rPr>
                    <w:color w:val="auto"/>
                  </w:rPr>
                  <w:t xml:space="preserve"> engineer, </w:t>
                </w:r>
                <w:r>
                  <w:rPr>
                    <w:color w:val="auto"/>
                  </w:rPr>
                  <w:t>InFOSYS</w:t>
                </w:r>
                <w:r w:rsidRPr="008D02A5">
                  <w:rPr>
                    <w:color w:val="auto"/>
                  </w:rPr>
                  <w:t xml:space="preserve"> </w:t>
                </w:r>
                <w:r>
                  <w:rPr>
                    <w:color w:val="auto"/>
                  </w:rPr>
                  <w:t>LTD</w:t>
                </w:r>
              </w:p>
              <w:p w14:paraId="3F661F62" w14:textId="77777777" w:rsidR="00FA596A" w:rsidRPr="008D02A5" w:rsidRDefault="00FA596A" w:rsidP="00FA596A">
                <w:pPr>
                  <w:rPr>
                    <w:color w:val="auto"/>
                  </w:rPr>
                </w:pPr>
                <w:r w:rsidRPr="008D02A5">
                  <w:rPr>
                    <w:b/>
                    <w:color w:val="auto"/>
                  </w:rPr>
                  <w:t>Project</w:t>
                </w:r>
                <w:r w:rsidRPr="008D02A5">
                  <w:rPr>
                    <w:color w:val="auto"/>
                  </w:rPr>
                  <w:t xml:space="preserve">- </w:t>
                </w:r>
                <w:r w:rsidR="00463E5E">
                  <w:rPr>
                    <w:color w:val="auto"/>
                  </w:rPr>
                  <w:t>Configure, Price &amp; Quote</w:t>
                </w:r>
              </w:p>
              <w:p w14:paraId="4BCECF23" w14:textId="65205A89" w:rsidR="009F4AC3" w:rsidRDefault="00463E5E" w:rsidP="00FA596A">
                <w:pPr>
                  <w:rPr>
                    <w:color w:val="auto"/>
                  </w:rPr>
                </w:pPr>
                <w:r>
                  <w:rPr>
                    <w:b/>
                    <w:color w:val="auto"/>
                  </w:rPr>
                  <w:t xml:space="preserve">Description: </w:t>
                </w:r>
                <w:r w:rsidR="00E34FC4">
                  <w:rPr>
                    <w:color w:val="auto"/>
                  </w:rPr>
                  <w:t>D</w:t>
                </w:r>
                <w:r w:rsidRPr="00463E5E">
                  <w:rPr>
                    <w:color w:val="auto"/>
                  </w:rPr>
                  <w:t>evelopment of RESTful web service APIs for a third</w:t>
                </w:r>
                <w:r w:rsidR="009F4AC3">
                  <w:rPr>
                    <w:color w:val="auto"/>
                  </w:rPr>
                  <w:t>-</w:t>
                </w:r>
                <w:r w:rsidRPr="00463E5E">
                  <w:rPr>
                    <w:color w:val="auto"/>
                  </w:rPr>
                  <w:t>party</w:t>
                </w:r>
                <w:r w:rsidR="009F4AC3">
                  <w:rPr>
                    <w:color w:val="auto"/>
                  </w:rPr>
                  <w:t xml:space="preserve"> </w:t>
                </w:r>
                <w:r w:rsidRPr="00463E5E">
                  <w:rPr>
                    <w:color w:val="auto"/>
                  </w:rPr>
                  <w:t>application (CPQ) tha</w:t>
                </w:r>
                <w:r w:rsidR="009F4AC3">
                  <w:rPr>
                    <w:color w:val="auto"/>
                  </w:rPr>
                  <w:t>t deals with Sales, Rating and Quo</w:t>
                </w:r>
                <w:r w:rsidRPr="00463E5E">
                  <w:rPr>
                    <w:color w:val="auto"/>
                  </w:rPr>
                  <w:t xml:space="preserve">ting </w:t>
                </w:r>
                <w:r w:rsidR="009F4AC3">
                  <w:rPr>
                    <w:color w:val="auto"/>
                  </w:rPr>
                  <w:t>domain.</w:t>
                </w:r>
              </w:p>
              <w:p w14:paraId="57ED5811" w14:textId="77777777" w:rsidR="009F4AC3" w:rsidRDefault="00B547C6" w:rsidP="00FA596A">
                <w:pPr>
                  <w:rPr>
                    <w:color w:val="auto"/>
                  </w:rPr>
                </w:pPr>
                <w:r w:rsidRPr="008D02A5">
                  <w:rPr>
                    <w:b/>
                    <w:color w:val="auto"/>
                  </w:rPr>
                  <w:t>Environment</w:t>
                </w:r>
                <w:r w:rsidRPr="008D02A5">
                  <w:rPr>
                    <w:color w:val="auto"/>
                  </w:rPr>
                  <w:t>:</w:t>
                </w:r>
                <w:r w:rsidR="00FA596A" w:rsidRPr="008D02A5">
                  <w:rPr>
                    <w:color w:val="auto"/>
                  </w:rPr>
                  <w:t xml:space="preserve"> Core Java</w:t>
                </w:r>
                <w:r w:rsidR="00EA1B89">
                  <w:rPr>
                    <w:color w:val="auto"/>
                  </w:rPr>
                  <w:t>, Spring</w:t>
                </w:r>
                <w:r w:rsidR="00BB74DC">
                  <w:rPr>
                    <w:color w:val="auto"/>
                  </w:rPr>
                  <w:t xml:space="preserve"> MVC</w:t>
                </w:r>
                <w:r w:rsidR="00EA1B89">
                  <w:rPr>
                    <w:color w:val="auto"/>
                  </w:rPr>
                  <w:t xml:space="preserve">, </w:t>
                </w:r>
                <w:r w:rsidR="005B28E7">
                  <w:rPr>
                    <w:color w:val="auto"/>
                  </w:rPr>
                  <w:t>Spring JDBC</w:t>
                </w:r>
              </w:p>
              <w:p w14:paraId="475862A9" w14:textId="77777777" w:rsidR="00FA596A" w:rsidRPr="008D02A5" w:rsidRDefault="00DC2241" w:rsidP="00FA596A">
                <w:pPr>
                  <w:rPr>
                    <w:color w:val="auto"/>
                  </w:rPr>
                </w:pPr>
                <w:r w:rsidRPr="008D02A5">
                  <w:rPr>
                    <w:b/>
                    <w:color w:val="auto"/>
                  </w:rPr>
                  <w:t>Client</w:t>
                </w:r>
                <w:r w:rsidRPr="008D02A5">
                  <w:rPr>
                    <w:color w:val="auto"/>
                  </w:rPr>
                  <w:t>:</w:t>
                </w:r>
                <w:r w:rsidR="00FA596A" w:rsidRPr="008D02A5">
                  <w:rPr>
                    <w:color w:val="auto"/>
                  </w:rPr>
                  <w:t xml:space="preserve"> </w:t>
                </w:r>
                <w:r w:rsidR="000A37D1">
                  <w:rPr>
                    <w:color w:val="auto"/>
                  </w:rPr>
                  <w:t>Aetna</w:t>
                </w:r>
              </w:p>
              <w:p w14:paraId="24CDC91C" w14:textId="77777777" w:rsidR="00FA596A" w:rsidRPr="008D02A5" w:rsidRDefault="00DC2241" w:rsidP="00FA596A">
                <w:pPr>
                  <w:rPr>
                    <w:color w:val="auto"/>
                  </w:rPr>
                </w:pPr>
                <w:r w:rsidRPr="008D02A5">
                  <w:rPr>
                    <w:b/>
                    <w:color w:val="auto"/>
                  </w:rPr>
                  <w:t>Role</w:t>
                </w:r>
                <w:r w:rsidRPr="008D02A5">
                  <w:rPr>
                    <w:color w:val="auto"/>
                  </w:rPr>
                  <w:t>:</w:t>
                </w:r>
                <w:r w:rsidR="00FA596A" w:rsidRPr="008D02A5">
                  <w:rPr>
                    <w:color w:val="auto"/>
                  </w:rPr>
                  <w:t xml:space="preserve"> </w:t>
                </w:r>
                <w:r w:rsidR="00B16FB4">
                  <w:rPr>
                    <w:color w:val="auto"/>
                  </w:rPr>
                  <w:t>Application</w:t>
                </w:r>
                <w:r w:rsidR="008831CB" w:rsidRPr="008D02A5">
                  <w:rPr>
                    <w:color w:val="auto"/>
                  </w:rPr>
                  <w:t xml:space="preserve"> </w:t>
                </w:r>
                <w:r w:rsidR="00FA596A" w:rsidRPr="008D02A5">
                  <w:rPr>
                    <w:color w:val="auto"/>
                  </w:rPr>
                  <w:t>Developer</w:t>
                </w:r>
              </w:p>
              <w:p w14:paraId="05A8F73D" w14:textId="77777777" w:rsidR="006C2334" w:rsidRDefault="00DC2241" w:rsidP="000A37D1">
                <w:pPr>
                  <w:rPr>
                    <w:color w:val="auto"/>
                  </w:rPr>
                </w:pPr>
                <w:r w:rsidRPr="008D02A5">
                  <w:rPr>
                    <w:b/>
                    <w:color w:val="auto"/>
                  </w:rPr>
                  <w:t>Duration</w:t>
                </w:r>
                <w:r w:rsidRPr="008D02A5">
                  <w:rPr>
                    <w:color w:val="auto"/>
                  </w:rPr>
                  <w:t>:</w:t>
                </w:r>
                <w:r w:rsidR="00FA596A" w:rsidRPr="008D02A5">
                  <w:rPr>
                    <w:color w:val="auto"/>
                  </w:rPr>
                  <w:t xml:space="preserve"> </w:t>
                </w:r>
                <w:r w:rsidR="009F4AC3">
                  <w:rPr>
                    <w:color w:val="auto"/>
                  </w:rPr>
                  <w:t>June 2016</w:t>
                </w:r>
                <w:r w:rsidR="00FA596A" w:rsidRPr="008D02A5">
                  <w:rPr>
                    <w:color w:val="auto"/>
                  </w:rPr>
                  <w:t xml:space="preserve"> to </w:t>
                </w:r>
                <w:r w:rsidR="009F4AC3">
                  <w:rPr>
                    <w:color w:val="auto"/>
                  </w:rPr>
                  <w:t>December</w:t>
                </w:r>
                <w:r w:rsidR="008E60AA" w:rsidRPr="008D02A5">
                  <w:rPr>
                    <w:color w:val="auto"/>
                  </w:rPr>
                  <w:t xml:space="preserve"> </w:t>
                </w:r>
                <w:r w:rsidR="009F4AC3">
                  <w:rPr>
                    <w:color w:val="auto"/>
                  </w:rPr>
                  <w:t>2016</w:t>
                </w:r>
              </w:p>
              <w:p w14:paraId="3E219E40" w14:textId="77777777" w:rsidR="00510686" w:rsidRPr="001B177C" w:rsidRDefault="00DC2241" w:rsidP="001B177C">
                <w:pPr>
                  <w:rPr>
                    <w:b/>
                    <w:color w:val="auto"/>
                  </w:rPr>
                </w:pPr>
                <w:r w:rsidRPr="006C2334">
                  <w:rPr>
                    <w:b/>
                    <w:color w:val="auto"/>
                  </w:rPr>
                  <w:t>Responsibilities:</w:t>
                </w:r>
              </w:p>
              <w:p w14:paraId="2AC0D4D8" w14:textId="77777777" w:rsidR="009F4AC3" w:rsidRPr="004E6A06" w:rsidRDefault="009F4AC3" w:rsidP="009F4AC3">
                <w:pPr>
                  <w:pStyle w:val="ListParagraph"/>
                  <w:numPr>
                    <w:ilvl w:val="0"/>
                    <w:numId w:val="2"/>
                  </w:numPr>
                  <w:rPr>
                    <w:color w:val="auto"/>
                  </w:rPr>
                </w:pPr>
                <w:r>
                  <w:rPr>
                    <w:color w:val="auto"/>
                  </w:rPr>
                  <w:t>Agile-Scrum development project</w:t>
                </w:r>
                <w:r w:rsidR="00A305B9">
                  <w:rPr>
                    <w:color w:val="auto"/>
                  </w:rPr>
                  <w:t>.</w:t>
                </w:r>
              </w:p>
              <w:p w14:paraId="42B222E8" w14:textId="3D7EC0A5" w:rsidR="009F4AC3" w:rsidRDefault="009F4AC3" w:rsidP="009F4AC3">
                <w:pPr>
                  <w:pStyle w:val="ListParagraph"/>
                  <w:numPr>
                    <w:ilvl w:val="0"/>
                    <w:numId w:val="2"/>
                  </w:numPr>
                  <w:rPr>
                    <w:color w:val="auto"/>
                  </w:rPr>
                </w:pPr>
                <w:r>
                  <w:rPr>
                    <w:color w:val="auto"/>
                  </w:rPr>
                  <w:t xml:space="preserve">Application </w:t>
                </w:r>
                <w:r w:rsidR="000E065D">
                  <w:rPr>
                    <w:color w:val="auto"/>
                  </w:rPr>
                  <w:t>design, development and performance improvement</w:t>
                </w:r>
                <w:r w:rsidR="00204EC4">
                  <w:rPr>
                    <w:color w:val="auto"/>
                  </w:rPr>
                  <w:t xml:space="preserve"> – </w:t>
                </w:r>
                <w:r w:rsidR="00E34FC4">
                  <w:rPr>
                    <w:color w:val="auto"/>
                  </w:rPr>
                  <w:t>Project followed micro services architecture comprising developing of independent applications. Product data is stored in DB and restful web services were developed to fetch and format this data and populate in response. I developed this API and provided</w:t>
                </w:r>
                <w:r w:rsidR="00204EC4">
                  <w:rPr>
                    <w:color w:val="auto"/>
                  </w:rPr>
                  <w:t xml:space="preserve"> improve</w:t>
                </w:r>
                <w:r w:rsidR="00E34FC4">
                  <w:rPr>
                    <w:color w:val="auto"/>
                  </w:rPr>
                  <w:t>d performance by keeping</w:t>
                </w:r>
                <w:r w:rsidR="00204EC4">
                  <w:rPr>
                    <w:color w:val="auto"/>
                  </w:rPr>
                  <w:t xml:space="preserve"> complex processing in Java</w:t>
                </w:r>
                <w:r w:rsidR="00E34FC4">
                  <w:rPr>
                    <w:color w:val="auto"/>
                  </w:rPr>
                  <w:t xml:space="preserve"> class</w:t>
                </w:r>
                <w:r w:rsidR="00204EC4">
                  <w:rPr>
                    <w:color w:val="auto"/>
                  </w:rPr>
                  <w:t xml:space="preserve"> and </w:t>
                </w:r>
                <w:r w:rsidR="00E34FC4">
                  <w:rPr>
                    <w:color w:val="auto"/>
                  </w:rPr>
                  <w:t>using</w:t>
                </w:r>
                <w:r w:rsidR="00204EC4">
                  <w:rPr>
                    <w:color w:val="auto"/>
                  </w:rPr>
                  <w:t xml:space="preserve"> Temp Tables</w:t>
                </w:r>
                <w:r w:rsidR="00E34FC4">
                  <w:rPr>
                    <w:color w:val="auto"/>
                  </w:rPr>
                  <w:t xml:space="preserve"> in DB</w:t>
                </w:r>
                <w:r w:rsidR="00204EC4">
                  <w:rPr>
                    <w:color w:val="auto"/>
                  </w:rPr>
                  <w:t xml:space="preserve"> and avoiding use of Sub/Inner queries </w:t>
                </w:r>
                <w:r w:rsidR="000E065D">
                  <w:rPr>
                    <w:color w:val="auto"/>
                  </w:rPr>
                  <w:t>which further improved the performance.</w:t>
                </w:r>
              </w:p>
              <w:p w14:paraId="46F20036" w14:textId="13BA818C" w:rsidR="00A305B9" w:rsidRDefault="00BB32A9" w:rsidP="009F4AC3">
                <w:pPr>
                  <w:pStyle w:val="ListParagraph"/>
                  <w:numPr>
                    <w:ilvl w:val="0"/>
                    <w:numId w:val="2"/>
                  </w:numPr>
                  <w:rPr>
                    <w:color w:val="auto"/>
                  </w:rPr>
                </w:pPr>
                <w:r>
                  <w:rPr>
                    <w:color w:val="auto"/>
                  </w:rPr>
                  <w:t xml:space="preserve">Additional Tasks – </w:t>
                </w:r>
                <w:r w:rsidR="000E065D">
                  <w:rPr>
                    <w:color w:val="auto"/>
                  </w:rPr>
                  <w:t xml:space="preserve">The response of the API had massive data as JSON output and thus comprehension of this data while testing through SOAP UI was difficult. To aid business testing of the API, </w:t>
                </w:r>
                <w:r>
                  <w:rPr>
                    <w:color w:val="auto"/>
                  </w:rPr>
                  <w:t xml:space="preserve">I made a testing utility </w:t>
                </w:r>
                <w:r w:rsidR="000E065D">
                  <w:rPr>
                    <w:color w:val="auto"/>
                  </w:rPr>
                  <w:t>to test the results of all APIs developed by our team. T</w:t>
                </w:r>
                <w:r>
                  <w:rPr>
                    <w:color w:val="auto"/>
                  </w:rPr>
                  <w:t xml:space="preserve">esting </w:t>
                </w:r>
                <w:r w:rsidR="001771D5">
                  <w:rPr>
                    <w:color w:val="auto"/>
                  </w:rPr>
                  <w:t xml:space="preserve">utility, </w:t>
                </w:r>
                <w:r w:rsidR="000E065D">
                  <w:rPr>
                    <w:color w:val="auto"/>
                  </w:rPr>
                  <w:t xml:space="preserve">is </w:t>
                </w:r>
                <w:r w:rsidR="001771D5">
                  <w:rPr>
                    <w:color w:val="auto"/>
                  </w:rPr>
                  <w:t xml:space="preserve">a small Web Application, provided options to check the output of the various APIs and displayed the results in a </w:t>
                </w:r>
                <w:r w:rsidR="0040621A">
                  <w:rPr>
                    <w:color w:val="auto"/>
                  </w:rPr>
                  <w:t>user-friendly</w:t>
                </w:r>
                <w:r w:rsidR="001771D5">
                  <w:rPr>
                    <w:color w:val="auto"/>
                  </w:rPr>
                  <w:t xml:space="preserve"> manner.</w:t>
                </w:r>
                <w:r w:rsidR="000E065D">
                  <w:rPr>
                    <w:color w:val="auto"/>
                  </w:rPr>
                  <w:t xml:space="preserve"> Was appreciated by client for this utility.</w:t>
                </w:r>
              </w:p>
              <w:p w14:paraId="4CFF00F7" w14:textId="5F8D9F15" w:rsidR="009F4AC3" w:rsidRDefault="009F4AC3" w:rsidP="009F4AC3">
                <w:pPr>
                  <w:pStyle w:val="ListParagraph"/>
                  <w:numPr>
                    <w:ilvl w:val="0"/>
                    <w:numId w:val="2"/>
                  </w:numPr>
                  <w:rPr>
                    <w:color w:val="auto"/>
                  </w:rPr>
                </w:pPr>
                <w:r w:rsidRPr="001B177C">
                  <w:rPr>
                    <w:color w:val="auto"/>
                  </w:rPr>
                  <w:t>Delivered complex business modules</w:t>
                </w:r>
                <w:r w:rsidR="00204EC4">
                  <w:rPr>
                    <w:color w:val="auto"/>
                  </w:rPr>
                  <w:t xml:space="preserve"> with a better performance- The total time</w:t>
                </w:r>
                <w:r w:rsidR="00BB32A9">
                  <w:rPr>
                    <w:color w:val="auto"/>
                  </w:rPr>
                  <w:t xml:space="preserve"> consumed by the API</w:t>
                </w:r>
                <w:r w:rsidR="00204EC4">
                  <w:rPr>
                    <w:color w:val="auto"/>
                  </w:rPr>
                  <w:t xml:space="preserve"> was brought down to </w:t>
                </w:r>
                <w:r w:rsidR="00BB32A9">
                  <w:rPr>
                    <w:color w:val="auto"/>
                  </w:rPr>
                  <w:t>100-200ms from 1sec.</w:t>
                </w:r>
              </w:p>
              <w:p w14:paraId="6DD4EC67" w14:textId="77777777" w:rsidR="0068119B" w:rsidRPr="00A305B9" w:rsidRDefault="00B60FED" w:rsidP="00A305B9">
                <w:pPr>
                  <w:rPr>
                    <w:rFonts w:eastAsiaTheme="minorEastAsia"/>
                    <w:color w:val="auto"/>
                  </w:rPr>
                </w:pPr>
                <w:r w:rsidRPr="003F659C">
                  <w:rPr>
                    <w:b/>
                    <w:color w:val="A8D6E2" w:themeColor="accent1" w:themeTint="66"/>
                  </w:rPr>
                  <w:t>---------------------------------------------------------------------------------------------------------</w:t>
                </w:r>
                <w:r>
                  <w:rPr>
                    <w:b/>
                    <w:color w:val="A8D6E2" w:themeColor="accent1" w:themeTint="66"/>
                  </w:rPr>
                  <w:t>---------</w:t>
                </w:r>
              </w:p>
              <w:p w14:paraId="1C7E221B" w14:textId="77777777" w:rsidR="00B60DE7" w:rsidRPr="008D02A5" w:rsidRDefault="00B60DE7" w:rsidP="00B60DE7">
                <w:pPr>
                  <w:pStyle w:val="Heading2"/>
                  <w:rPr>
                    <w:color w:val="auto"/>
                  </w:rPr>
                </w:pPr>
                <w:r>
                  <w:rPr>
                    <w:color w:val="auto"/>
                  </w:rPr>
                  <w:t xml:space="preserve">Senior </w:t>
                </w:r>
                <w:r w:rsidRPr="008D02A5">
                  <w:rPr>
                    <w:color w:val="auto"/>
                  </w:rPr>
                  <w:t>System</w:t>
                </w:r>
                <w:r>
                  <w:rPr>
                    <w:color w:val="auto"/>
                  </w:rPr>
                  <w:t>s</w:t>
                </w:r>
                <w:r w:rsidRPr="008D02A5">
                  <w:rPr>
                    <w:color w:val="auto"/>
                  </w:rPr>
                  <w:t xml:space="preserve"> engineer, </w:t>
                </w:r>
                <w:r>
                  <w:rPr>
                    <w:color w:val="auto"/>
                  </w:rPr>
                  <w:t>InFOSYS</w:t>
                </w:r>
                <w:r w:rsidRPr="008D02A5">
                  <w:rPr>
                    <w:color w:val="auto"/>
                  </w:rPr>
                  <w:t xml:space="preserve"> </w:t>
                </w:r>
                <w:r>
                  <w:rPr>
                    <w:color w:val="auto"/>
                  </w:rPr>
                  <w:t>LTD</w:t>
                </w:r>
              </w:p>
              <w:p w14:paraId="2DEF34DC" w14:textId="77777777" w:rsidR="0068119B" w:rsidRPr="008D02A5" w:rsidRDefault="0068119B" w:rsidP="0068119B">
                <w:pPr>
                  <w:rPr>
                    <w:color w:val="auto"/>
                  </w:rPr>
                </w:pPr>
                <w:r w:rsidRPr="008D02A5">
                  <w:rPr>
                    <w:b/>
                    <w:color w:val="auto"/>
                  </w:rPr>
                  <w:t>Project</w:t>
                </w:r>
                <w:r w:rsidRPr="008D02A5">
                  <w:rPr>
                    <w:color w:val="auto"/>
                  </w:rPr>
                  <w:t xml:space="preserve">- </w:t>
                </w:r>
                <w:r w:rsidR="00A305B9">
                  <w:rPr>
                    <w:color w:val="auto"/>
                  </w:rPr>
                  <w:t>IRVV</w:t>
                </w:r>
              </w:p>
              <w:p w14:paraId="4CCBA799" w14:textId="7479941E" w:rsidR="00B60DE7" w:rsidRDefault="0068119B" w:rsidP="001B177C">
                <w:pPr>
                  <w:rPr>
                    <w:color w:val="auto"/>
                  </w:rPr>
                </w:pPr>
                <w:r w:rsidRPr="008D02A5">
                  <w:rPr>
                    <w:b/>
                    <w:color w:val="auto"/>
                  </w:rPr>
                  <w:t xml:space="preserve">Description: </w:t>
                </w:r>
                <w:r w:rsidR="000E065D" w:rsidRPr="0063579E">
                  <w:rPr>
                    <w:color w:val="auto"/>
                  </w:rPr>
                  <w:t xml:space="preserve">Legacy modernization of </w:t>
                </w:r>
                <w:r w:rsidR="000E065D">
                  <w:rPr>
                    <w:color w:val="auto"/>
                  </w:rPr>
                  <w:t xml:space="preserve">a </w:t>
                </w:r>
                <w:r w:rsidR="00A305B9">
                  <w:rPr>
                    <w:color w:val="auto"/>
                  </w:rPr>
                  <w:t xml:space="preserve">desktop </w:t>
                </w:r>
                <w:r w:rsidR="000E065D">
                  <w:rPr>
                    <w:color w:val="auto"/>
                  </w:rPr>
                  <w:t xml:space="preserve">application </w:t>
                </w:r>
                <w:r w:rsidR="00A305B9">
                  <w:rPr>
                    <w:color w:val="auto"/>
                  </w:rPr>
                  <w:t>which we migrated to an Angular JS +Java based Web Application with an enhanced look and feel and better performance.</w:t>
                </w:r>
              </w:p>
              <w:p w14:paraId="3BE983F4" w14:textId="77777777" w:rsidR="00B60DE7" w:rsidRDefault="00B60DE7" w:rsidP="00B60DE7">
                <w:pPr>
                  <w:rPr>
                    <w:color w:val="auto"/>
                  </w:rPr>
                </w:pPr>
                <w:r w:rsidRPr="008D02A5">
                  <w:rPr>
                    <w:b/>
                    <w:color w:val="auto"/>
                  </w:rPr>
                  <w:t>Environment</w:t>
                </w:r>
                <w:r w:rsidRPr="008D02A5">
                  <w:rPr>
                    <w:color w:val="auto"/>
                  </w:rPr>
                  <w:t>: Core Java</w:t>
                </w:r>
                <w:r>
                  <w:rPr>
                    <w:color w:val="auto"/>
                  </w:rPr>
                  <w:t>, Spring MVC, Spring JDBC</w:t>
                </w:r>
              </w:p>
              <w:p w14:paraId="08780CA6" w14:textId="77777777" w:rsidR="00B60DE7" w:rsidRPr="008D02A5" w:rsidRDefault="00B60DE7" w:rsidP="00B60DE7">
                <w:pPr>
                  <w:rPr>
                    <w:color w:val="auto"/>
                  </w:rPr>
                </w:pPr>
                <w:r w:rsidRPr="008D02A5">
                  <w:rPr>
                    <w:b/>
                    <w:color w:val="auto"/>
                  </w:rPr>
                  <w:t>Client</w:t>
                </w:r>
                <w:r w:rsidRPr="008D02A5">
                  <w:rPr>
                    <w:color w:val="auto"/>
                  </w:rPr>
                  <w:t xml:space="preserve">: </w:t>
                </w:r>
                <w:r>
                  <w:rPr>
                    <w:color w:val="auto"/>
                  </w:rPr>
                  <w:t>Aetna</w:t>
                </w:r>
              </w:p>
              <w:p w14:paraId="0089EA17" w14:textId="77777777" w:rsidR="00B60DE7" w:rsidRPr="008D02A5" w:rsidRDefault="00B60DE7" w:rsidP="00B60DE7">
                <w:pPr>
                  <w:rPr>
                    <w:color w:val="auto"/>
                  </w:rPr>
                </w:pPr>
                <w:r w:rsidRPr="008D02A5">
                  <w:rPr>
                    <w:b/>
                    <w:color w:val="auto"/>
                  </w:rPr>
                  <w:t>Role</w:t>
                </w:r>
                <w:r w:rsidRPr="008D02A5">
                  <w:rPr>
                    <w:color w:val="auto"/>
                  </w:rPr>
                  <w:t xml:space="preserve">: </w:t>
                </w:r>
                <w:r>
                  <w:rPr>
                    <w:color w:val="auto"/>
                  </w:rPr>
                  <w:t>Application</w:t>
                </w:r>
                <w:r w:rsidRPr="008D02A5">
                  <w:rPr>
                    <w:color w:val="auto"/>
                  </w:rPr>
                  <w:t xml:space="preserve"> Developer</w:t>
                </w:r>
              </w:p>
              <w:p w14:paraId="45E62728" w14:textId="5F63CE60" w:rsidR="00B60DE7" w:rsidRDefault="00B60DE7" w:rsidP="00B60DE7">
                <w:pPr>
                  <w:rPr>
                    <w:color w:val="auto"/>
                  </w:rPr>
                </w:pPr>
                <w:r w:rsidRPr="008D02A5">
                  <w:rPr>
                    <w:b/>
                    <w:color w:val="auto"/>
                  </w:rPr>
                  <w:t>Duration</w:t>
                </w:r>
                <w:r w:rsidRPr="008D02A5">
                  <w:rPr>
                    <w:color w:val="auto"/>
                  </w:rPr>
                  <w:t xml:space="preserve">: </w:t>
                </w:r>
                <w:r>
                  <w:rPr>
                    <w:color w:val="auto"/>
                  </w:rPr>
                  <w:t>December 2016</w:t>
                </w:r>
                <w:r w:rsidRPr="008D02A5">
                  <w:rPr>
                    <w:color w:val="auto"/>
                  </w:rPr>
                  <w:t xml:space="preserve"> to </w:t>
                </w:r>
                <w:r w:rsidR="0040621A">
                  <w:rPr>
                    <w:color w:val="auto"/>
                  </w:rPr>
                  <w:t>June 2018</w:t>
                </w:r>
              </w:p>
              <w:p w14:paraId="12F12EBE" w14:textId="499AD7C9" w:rsidR="00194D24" w:rsidRDefault="00194D24" w:rsidP="00B60DE7">
                <w:pPr>
                  <w:rPr>
                    <w:color w:val="auto"/>
                  </w:rPr>
                </w:pPr>
              </w:p>
              <w:p w14:paraId="54550CAA" w14:textId="77777777" w:rsidR="00194D24" w:rsidRDefault="00194D24" w:rsidP="00B60DE7">
                <w:pPr>
                  <w:rPr>
                    <w:color w:val="auto"/>
                  </w:rPr>
                </w:pPr>
              </w:p>
              <w:p w14:paraId="29790938" w14:textId="77777777" w:rsidR="00B60DE7" w:rsidRPr="001B177C" w:rsidRDefault="00B60DE7" w:rsidP="00B60DE7">
                <w:pPr>
                  <w:rPr>
                    <w:b/>
                    <w:color w:val="auto"/>
                  </w:rPr>
                </w:pPr>
                <w:r w:rsidRPr="006C2334">
                  <w:rPr>
                    <w:b/>
                    <w:color w:val="auto"/>
                  </w:rPr>
                  <w:lastRenderedPageBreak/>
                  <w:t>Responsibilities:</w:t>
                </w:r>
              </w:p>
              <w:p w14:paraId="23636690" w14:textId="77344B31" w:rsidR="00B60DE7" w:rsidRDefault="00B60DE7" w:rsidP="00B60DE7">
                <w:pPr>
                  <w:pStyle w:val="ListParagraph"/>
                  <w:numPr>
                    <w:ilvl w:val="0"/>
                    <w:numId w:val="2"/>
                  </w:numPr>
                  <w:rPr>
                    <w:color w:val="auto"/>
                  </w:rPr>
                </w:pPr>
                <w:r>
                  <w:rPr>
                    <w:color w:val="auto"/>
                  </w:rPr>
                  <w:t>Applic</w:t>
                </w:r>
                <w:r w:rsidR="00BB32A9">
                  <w:rPr>
                    <w:color w:val="auto"/>
                  </w:rPr>
                  <w:t xml:space="preserve">ation designing and development- I suggested the idea to re-write </w:t>
                </w:r>
                <w:r w:rsidR="000E065D">
                  <w:rPr>
                    <w:color w:val="auto"/>
                  </w:rPr>
                  <w:t>of this</w:t>
                </w:r>
                <w:r w:rsidR="00BB32A9">
                  <w:rPr>
                    <w:color w:val="auto"/>
                  </w:rPr>
                  <w:t xml:space="preserve"> legacy desktop application to a Web Application. This involved providing the end to end functionality without much difference to user to minimize the impact to their workflow. Apart from providing a good look and feel, I also provided a very fast search functionality which helped the Client to lookup for their data in just a fraction of time. Also, the large data was making the UI unresponsive, so I developed a Load-on-Scroll (Facebook alike) functionality which eliminated the unresponsive behavior.</w:t>
                </w:r>
              </w:p>
              <w:p w14:paraId="1001D697" w14:textId="77777777" w:rsidR="004D023B" w:rsidRPr="004D023B" w:rsidRDefault="00B60DE7" w:rsidP="00B60DE7">
                <w:pPr>
                  <w:pStyle w:val="ListParagraph"/>
                  <w:numPr>
                    <w:ilvl w:val="0"/>
                    <w:numId w:val="2"/>
                  </w:numPr>
                  <w:rPr>
                    <w:rFonts w:eastAsiaTheme="minorEastAsia"/>
                    <w:color w:val="auto"/>
                  </w:rPr>
                </w:pPr>
                <w:r>
                  <w:rPr>
                    <w:color w:val="auto"/>
                  </w:rPr>
                  <w:t>Requirement gat</w:t>
                </w:r>
                <w:r w:rsidR="00BB32A9">
                  <w:rPr>
                    <w:color w:val="auto"/>
                  </w:rPr>
                  <w:t>hering directly from the client- Since this was a re-write so everything was reported to the Clients on a daily basis and as per their inputs, changes were incorporated very frequently.</w:t>
                </w:r>
              </w:p>
              <w:p w14:paraId="3887E5F1" w14:textId="77777777" w:rsidR="00194D24" w:rsidRDefault="004D023B" w:rsidP="00194D24">
                <w:pPr>
                  <w:pStyle w:val="ListParagraph"/>
                  <w:numPr>
                    <w:ilvl w:val="0"/>
                    <w:numId w:val="2"/>
                  </w:numPr>
                  <w:rPr>
                    <w:color w:val="auto"/>
                  </w:rPr>
                </w:pPr>
                <w:r>
                  <w:rPr>
                    <w:color w:val="auto"/>
                  </w:rPr>
                  <w:t>Reporting functionality using Apache POI –</w:t>
                </w:r>
                <w:r w:rsidR="000E065D">
                  <w:rPr>
                    <w:color w:val="auto"/>
                  </w:rPr>
                  <w:t>I</w:t>
                </w:r>
                <w:r>
                  <w:rPr>
                    <w:color w:val="auto"/>
                  </w:rPr>
                  <w:t xml:space="preserve">ncorporated a new Functionality of download/export any of the reports being generated by the application to an Excel file. This involved styling the excel sheet as per the UI screen, formatting the </w:t>
                </w:r>
                <w:r w:rsidR="0040621A">
                  <w:rPr>
                    <w:color w:val="auto"/>
                  </w:rPr>
                  <w:t>data as</w:t>
                </w:r>
                <w:r>
                  <w:rPr>
                    <w:color w:val="auto"/>
                  </w:rPr>
                  <w:t xml:space="preserve"> per Excel’s data types, etc.</w:t>
                </w:r>
              </w:p>
              <w:sdt>
                <w:sdtPr>
                  <w:id w:val="851372719"/>
                </w:sdtPr>
                <w:sdtEndPr/>
                <w:sdtContent>
                  <w:p w14:paraId="30E85173" w14:textId="4BF83893" w:rsidR="001D061D" w:rsidRPr="00A305B9" w:rsidRDefault="001D061D" w:rsidP="001D061D">
                    <w:pPr>
                      <w:rPr>
                        <w:rFonts w:eastAsiaTheme="minorEastAsia"/>
                        <w:color w:val="auto"/>
                      </w:rPr>
                    </w:pPr>
                    <w:r w:rsidRPr="003F659C">
                      <w:rPr>
                        <w:b/>
                        <w:color w:val="A8D6E2" w:themeColor="accent1" w:themeTint="66"/>
                      </w:rPr>
                      <w:t>---------------------------------------------------------------------------------------------------------</w:t>
                    </w:r>
                    <w:r>
                      <w:rPr>
                        <w:b/>
                        <w:color w:val="A8D6E2" w:themeColor="accent1" w:themeTint="66"/>
                      </w:rPr>
                      <w:t>---------</w:t>
                    </w:r>
                  </w:p>
                  <w:p w14:paraId="5B897FC5" w14:textId="1BB4433D" w:rsidR="001D061D" w:rsidRPr="008D02A5" w:rsidRDefault="001D061D" w:rsidP="001D061D">
                    <w:pPr>
                      <w:pStyle w:val="Heading2"/>
                      <w:rPr>
                        <w:color w:val="auto"/>
                      </w:rPr>
                    </w:pPr>
                    <w:r>
                      <w:rPr>
                        <w:color w:val="auto"/>
                      </w:rPr>
                      <w:t>Senior software</w:t>
                    </w:r>
                    <w:r w:rsidRPr="008D02A5">
                      <w:rPr>
                        <w:color w:val="auto"/>
                      </w:rPr>
                      <w:t xml:space="preserve"> engineer, </w:t>
                    </w:r>
                    <w:r>
                      <w:rPr>
                        <w:color w:val="auto"/>
                      </w:rPr>
                      <w:t>MINDFIRE SOLUTIONS</w:t>
                    </w:r>
                  </w:p>
                  <w:p w14:paraId="44F77DFC" w14:textId="0D1F04B6" w:rsidR="001D061D" w:rsidRPr="008D02A5" w:rsidRDefault="001D061D" w:rsidP="001D061D">
                    <w:pPr>
                      <w:rPr>
                        <w:color w:val="auto"/>
                      </w:rPr>
                    </w:pPr>
                    <w:r w:rsidRPr="008D02A5">
                      <w:rPr>
                        <w:b/>
                        <w:color w:val="auto"/>
                      </w:rPr>
                      <w:t>Project</w:t>
                    </w:r>
                    <w:r w:rsidRPr="008D02A5">
                      <w:rPr>
                        <w:color w:val="auto"/>
                      </w:rPr>
                      <w:t xml:space="preserve">- </w:t>
                    </w:r>
                    <w:proofErr w:type="spellStart"/>
                    <w:r>
                      <w:rPr>
                        <w:color w:val="auto"/>
                      </w:rPr>
                      <w:t>nH</w:t>
                    </w:r>
                    <w:proofErr w:type="spellEnd"/>
                    <w:r>
                      <w:rPr>
                        <w:color w:val="auto"/>
                      </w:rPr>
                      <w:t>-Insights</w:t>
                    </w:r>
                  </w:p>
                  <w:p w14:paraId="65A90915" w14:textId="49B58643" w:rsidR="001D061D" w:rsidRDefault="001D061D" w:rsidP="001D061D">
                    <w:pPr>
                      <w:rPr>
                        <w:color w:val="auto"/>
                      </w:rPr>
                    </w:pPr>
                    <w:r w:rsidRPr="008D02A5">
                      <w:rPr>
                        <w:b/>
                        <w:color w:val="auto"/>
                      </w:rPr>
                      <w:t xml:space="preserve">Description: </w:t>
                    </w:r>
                    <w:r>
                      <w:rPr>
                        <w:b/>
                        <w:color w:val="auto"/>
                      </w:rPr>
                      <w:t xml:space="preserve"> </w:t>
                    </w:r>
                    <w:r w:rsidRPr="008213B7">
                      <w:rPr>
                        <w:bCs/>
                        <w:color w:val="auto"/>
                      </w:rPr>
                      <w:t xml:space="preserve">A </w:t>
                    </w:r>
                    <w:r w:rsidR="008213B7">
                      <w:rPr>
                        <w:bCs/>
                        <w:color w:val="auto"/>
                      </w:rPr>
                      <w:t xml:space="preserve">microservices based </w:t>
                    </w:r>
                    <w:r w:rsidRPr="008213B7">
                      <w:rPr>
                        <w:bCs/>
                        <w:color w:val="auto"/>
                      </w:rPr>
                      <w:t>web application focused on generating graphical reports based on user inputs. It involved interaction with Jasper Server to get the required information</w:t>
                    </w:r>
                    <w:r w:rsidR="008213B7">
                      <w:rPr>
                        <w:bCs/>
                        <w:color w:val="auto"/>
                      </w:rPr>
                      <w:t xml:space="preserve">. It involved interaction with multiple services distributed across different projects/modules handling their independent set of functionalities. </w:t>
                    </w:r>
                  </w:p>
                  <w:p w14:paraId="20CE50FC" w14:textId="62AF27C7" w:rsidR="001D061D" w:rsidRDefault="001D061D" w:rsidP="001D061D">
                    <w:pPr>
                      <w:rPr>
                        <w:color w:val="auto"/>
                      </w:rPr>
                    </w:pPr>
                    <w:r w:rsidRPr="008D02A5">
                      <w:rPr>
                        <w:b/>
                        <w:color w:val="auto"/>
                      </w:rPr>
                      <w:t>Environment</w:t>
                    </w:r>
                    <w:r w:rsidRPr="008D02A5">
                      <w:rPr>
                        <w:color w:val="auto"/>
                      </w:rPr>
                      <w:t>: Core Java</w:t>
                    </w:r>
                    <w:r>
                      <w:rPr>
                        <w:color w:val="auto"/>
                      </w:rPr>
                      <w:t>, Spring MVC, Spring Data JPA</w:t>
                    </w:r>
                  </w:p>
                  <w:p w14:paraId="26058BAC" w14:textId="510D1DBF" w:rsidR="001D061D" w:rsidRPr="008D02A5" w:rsidRDefault="001D061D" w:rsidP="001D061D">
                    <w:pPr>
                      <w:rPr>
                        <w:color w:val="auto"/>
                      </w:rPr>
                    </w:pPr>
                    <w:r w:rsidRPr="008D02A5">
                      <w:rPr>
                        <w:b/>
                        <w:color w:val="auto"/>
                      </w:rPr>
                      <w:t>Client</w:t>
                    </w:r>
                    <w:r w:rsidRPr="008D02A5">
                      <w:rPr>
                        <w:color w:val="auto"/>
                      </w:rPr>
                      <w:t xml:space="preserve">: </w:t>
                    </w:r>
                    <w:proofErr w:type="spellStart"/>
                    <w:r w:rsidR="008213B7">
                      <w:rPr>
                        <w:color w:val="auto"/>
                      </w:rPr>
                      <w:t>NaviHealth</w:t>
                    </w:r>
                    <w:proofErr w:type="spellEnd"/>
                  </w:p>
                  <w:p w14:paraId="3DCBFAD5" w14:textId="27DCDF00" w:rsidR="001D061D" w:rsidRPr="008D02A5" w:rsidRDefault="001D061D" w:rsidP="001D061D">
                    <w:pPr>
                      <w:rPr>
                        <w:color w:val="auto"/>
                      </w:rPr>
                    </w:pPr>
                    <w:r w:rsidRPr="008D02A5">
                      <w:rPr>
                        <w:b/>
                        <w:color w:val="auto"/>
                      </w:rPr>
                      <w:t>Role</w:t>
                    </w:r>
                    <w:r w:rsidRPr="008D02A5">
                      <w:rPr>
                        <w:color w:val="auto"/>
                      </w:rPr>
                      <w:t xml:space="preserve">: </w:t>
                    </w:r>
                    <w:r w:rsidR="00194D24">
                      <w:rPr>
                        <w:color w:val="auto"/>
                      </w:rPr>
                      <w:t>Full Stack Developer</w:t>
                    </w:r>
                  </w:p>
                  <w:p w14:paraId="5562A3CE" w14:textId="34725669" w:rsidR="001D061D" w:rsidRDefault="001D061D" w:rsidP="001D061D">
                    <w:pPr>
                      <w:rPr>
                        <w:color w:val="auto"/>
                      </w:rPr>
                    </w:pPr>
                    <w:r w:rsidRPr="008D02A5">
                      <w:rPr>
                        <w:b/>
                        <w:color w:val="auto"/>
                      </w:rPr>
                      <w:t>Duration</w:t>
                    </w:r>
                    <w:r w:rsidRPr="008D02A5">
                      <w:rPr>
                        <w:color w:val="auto"/>
                      </w:rPr>
                      <w:t xml:space="preserve">: </w:t>
                    </w:r>
                    <w:r w:rsidR="008213B7">
                      <w:rPr>
                        <w:color w:val="auto"/>
                      </w:rPr>
                      <w:t>October 2018 - Present</w:t>
                    </w:r>
                  </w:p>
                  <w:p w14:paraId="4432FB4A" w14:textId="77777777" w:rsidR="001D061D" w:rsidRPr="001B177C" w:rsidRDefault="001D061D" w:rsidP="001D061D">
                    <w:pPr>
                      <w:rPr>
                        <w:b/>
                        <w:color w:val="auto"/>
                      </w:rPr>
                    </w:pPr>
                    <w:r w:rsidRPr="006C2334">
                      <w:rPr>
                        <w:b/>
                        <w:color w:val="auto"/>
                      </w:rPr>
                      <w:t>Responsibilities:</w:t>
                    </w:r>
                  </w:p>
                  <w:p w14:paraId="1AA946BC" w14:textId="5A1BA260" w:rsidR="008213B7" w:rsidRDefault="008213B7" w:rsidP="008213B7">
                    <w:pPr>
                      <w:pStyle w:val="ListParagraph"/>
                      <w:numPr>
                        <w:ilvl w:val="0"/>
                        <w:numId w:val="2"/>
                      </w:numPr>
                      <w:rPr>
                        <w:color w:val="auto"/>
                      </w:rPr>
                    </w:pPr>
                    <w:r>
                      <w:rPr>
                        <w:color w:val="auto"/>
                      </w:rPr>
                      <w:t>Overall analysis &amp; to optimize existing APIs to improve overall performance of the application.</w:t>
                    </w:r>
                  </w:p>
                  <w:p w14:paraId="474A5223" w14:textId="77777777" w:rsidR="008213B7" w:rsidRDefault="008213B7" w:rsidP="008213B7">
                    <w:pPr>
                      <w:pStyle w:val="ListParagraph"/>
                      <w:numPr>
                        <w:ilvl w:val="0"/>
                        <w:numId w:val="2"/>
                      </w:numPr>
                      <w:rPr>
                        <w:color w:val="auto"/>
                      </w:rPr>
                    </w:pPr>
                    <w:r>
                      <w:rPr>
                        <w:color w:val="auto"/>
                      </w:rPr>
                      <w:t>Creation of APIs to get minimum data required from front end to reduce network time and handling all complex calculation on server side.</w:t>
                    </w:r>
                  </w:p>
                  <w:p w14:paraId="37626526" w14:textId="3BC84731" w:rsidR="00615890" w:rsidRPr="008213B7" w:rsidRDefault="008213B7" w:rsidP="008213B7">
                    <w:pPr>
                      <w:pStyle w:val="ListParagraph"/>
                      <w:numPr>
                        <w:ilvl w:val="0"/>
                        <w:numId w:val="2"/>
                      </w:numPr>
                      <w:rPr>
                        <w:color w:val="auto"/>
                      </w:rPr>
                    </w:pPr>
                    <w:r>
                      <w:rPr>
                        <w:color w:val="auto"/>
                      </w:rPr>
                      <w:t>Created a Prototype in Angular 7 of the existing application</w:t>
                    </w:r>
                  </w:p>
                </w:sdtContent>
              </w:sdt>
            </w:sdtContent>
          </w:sdt>
        </w:tc>
      </w:tr>
      <w:tr w:rsidR="002C42BC" w14:paraId="06E8ECC3" w14:textId="77777777" w:rsidTr="00C20C24">
        <w:tc>
          <w:tcPr>
            <w:tcW w:w="1890" w:type="dxa"/>
          </w:tcPr>
          <w:p w14:paraId="2D78D610" w14:textId="77777777" w:rsidR="002C42BC" w:rsidRDefault="00414819">
            <w:pPr>
              <w:pStyle w:val="Heading1"/>
            </w:pPr>
            <w:r w:rsidRPr="008D02A5">
              <w:rPr>
                <w:color w:val="2A6C7D" w:themeColor="accent1" w:themeShade="BF"/>
              </w:rPr>
              <w:lastRenderedPageBreak/>
              <w:t>Education</w:t>
            </w:r>
          </w:p>
        </w:tc>
        <w:tc>
          <w:tcPr>
            <w:tcW w:w="360" w:type="dxa"/>
          </w:tcPr>
          <w:p w14:paraId="0FB8F21E" w14:textId="77777777" w:rsidR="002C42BC" w:rsidRDefault="002C42BC"/>
        </w:tc>
        <w:tc>
          <w:tcPr>
            <w:tcW w:w="7830" w:type="dxa"/>
            <w:gridSpan w:val="2"/>
          </w:tcPr>
          <w:sdt>
            <w:sdtPr>
              <w:rPr>
                <w:rFonts w:asciiTheme="minorHAnsi" w:eastAsiaTheme="minorEastAsia" w:hAnsiTheme="minorHAnsi" w:cstheme="minorBidi"/>
                <w:b w:val="0"/>
                <w:bCs w:val="0"/>
                <w:caps w:val="0"/>
                <w:color w:val="595959" w:themeColor="text1" w:themeTint="A6"/>
                <w14:ligatures w14:val="none"/>
              </w:rPr>
              <w:id w:val="-691765356"/>
            </w:sdtPr>
            <w:sdtEndPr>
              <w:rPr>
                <w:color w:val="auto"/>
              </w:rPr>
            </w:sdtEndPr>
            <w:sdtContent>
              <w:sdt>
                <w:sdtPr>
                  <w:rPr>
                    <w:rFonts w:asciiTheme="minorHAnsi" w:eastAsiaTheme="minorEastAsia" w:hAnsiTheme="minorHAnsi" w:cstheme="minorBidi"/>
                    <w:b w:val="0"/>
                    <w:bCs w:val="0"/>
                    <w:caps w:val="0"/>
                    <w:color w:val="auto"/>
                    <w14:ligatures w14:val="none"/>
                  </w:rPr>
                  <w:id w:val="-1126388115"/>
                </w:sdtPr>
                <w:sdtEndPr/>
                <w:sdtContent>
                  <w:p w14:paraId="452D1542" w14:textId="77777777" w:rsidR="002C42BC" w:rsidRPr="008D02A5" w:rsidRDefault="00B60DE7">
                    <w:pPr>
                      <w:pStyle w:val="Heading2"/>
                      <w:rPr>
                        <w:color w:val="auto"/>
                      </w:rPr>
                    </w:pPr>
                    <w:r>
                      <w:rPr>
                        <w:color w:val="auto"/>
                      </w:rPr>
                      <w:t>I.T.M. UNIVERSITY, GWALIOR</w:t>
                    </w:r>
                    <w:r w:rsidR="00F52E08" w:rsidRPr="008D02A5">
                      <w:rPr>
                        <w:color w:val="auto"/>
                      </w:rPr>
                      <w:t xml:space="preserve"> </w:t>
                    </w:r>
                    <w:r w:rsidR="00F52E08" w:rsidRPr="008D02A5">
                      <w:rPr>
                        <w:b w:val="0"/>
                        <w:color w:val="auto"/>
                      </w:rPr>
                      <w:t>–</w:t>
                    </w:r>
                    <w:r w:rsidR="00F52E08" w:rsidRPr="008D02A5">
                      <w:rPr>
                        <w:color w:val="auto"/>
                      </w:rPr>
                      <w:t xml:space="preserve"> Bachelor of engineering</w:t>
                    </w:r>
                  </w:p>
                  <w:p w14:paraId="6D954CD5" w14:textId="77777777" w:rsidR="002C42BC" w:rsidRPr="008D02A5" w:rsidRDefault="00913722">
                    <w:pPr>
                      <w:rPr>
                        <w:rFonts w:eastAsiaTheme="minorEastAsia"/>
                        <w:color w:val="auto"/>
                      </w:rPr>
                    </w:pPr>
                    <w:r w:rsidRPr="008D02A5">
                      <w:rPr>
                        <w:color w:val="auto"/>
                      </w:rPr>
                      <w:t xml:space="preserve">Completed BE in </w:t>
                    </w:r>
                    <w:r w:rsidR="00E479DD">
                      <w:rPr>
                        <w:color w:val="auto"/>
                      </w:rPr>
                      <w:t xml:space="preserve">Electronics and </w:t>
                    </w:r>
                    <w:r w:rsidR="00B60DE7">
                      <w:rPr>
                        <w:color w:val="auto"/>
                      </w:rPr>
                      <w:t>C</w:t>
                    </w:r>
                    <w:r w:rsidR="00E479DD">
                      <w:rPr>
                        <w:color w:val="auto"/>
                      </w:rPr>
                      <w:t>ommunication</w:t>
                    </w:r>
                    <w:r w:rsidRPr="008D02A5">
                      <w:rPr>
                        <w:color w:val="auto"/>
                      </w:rPr>
                      <w:t xml:space="preserve"> with </w:t>
                    </w:r>
                    <w:r w:rsidR="00B60DE7">
                      <w:rPr>
                        <w:color w:val="auto"/>
                      </w:rPr>
                      <w:t>8.23 C.G.P.A. in 2015.</w:t>
                    </w:r>
                  </w:p>
                </w:sdtContent>
              </w:sdt>
            </w:sdtContent>
          </w:sdt>
          <w:sdt>
            <w:sdtPr>
              <w:rPr>
                <w:rFonts w:asciiTheme="minorHAnsi" w:eastAsiaTheme="minorEastAsia" w:hAnsiTheme="minorHAnsi" w:cstheme="minorBidi"/>
                <w:b w:val="0"/>
                <w:bCs w:val="0"/>
                <w:caps w:val="0"/>
                <w:color w:val="auto"/>
                <w14:ligatures w14:val="none"/>
              </w:rPr>
              <w:id w:val="-2039965294"/>
            </w:sdtPr>
            <w:sdtEndPr>
              <w:rPr>
                <w:color w:val="595959" w:themeColor="text1" w:themeTint="A6"/>
              </w:rPr>
            </w:sdtEndPr>
            <w:sdtContent>
              <w:sdt>
                <w:sdtPr>
                  <w:rPr>
                    <w:rFonts w:asciiTheme="minorHAnsi" w:eastAsiaTheme="minorEastAsia" w:hAnsiTheme="minorHAnsi" w:cstheme="minorBidi"/>
                    <w:b w:val="0"/>
                    <w:bCs w:val="0"/>
                    <w:caps w:val="0"/>
                    <w:color w:val="auto"/>
                    <w14:ligatures w14:val="none"/>
                  </w:rPr>
                  <w:id w:val="-605414594"/>
                </w:sdtPr>
                <w:sdtEndPr/>
                <w:sdtContent>
                  <w:p w14:paraId="13B168A4" w14:textId="77777777" w:rsidR="00F52E08" w:rsidRPr="008D02A5" w:rsidRDefault="00B60DE7" w:rsidP="00F52E08">
                    <w:pPr>
                      <w:pStyle w:val="Heading2"/>
                      <w:rPr>
                        <w:color w:val="auto"/>
                      </w:rPr>
                    </w:pPr>
                    <w:r>
                      <w:rPr>
                        <w:color w:val="auto"/>
                      </w:rPr>
                      <w:t>A.M.I. SHISHU MANDIR, GWALIOR</w:t>
                    </w:r>
                    <w:r w:rsidR="00F52E08" w:rsidRPr="008D02A5">
                      <w:rPr>
                        <w:color w:val="auto"/>
                      </w:rPr>
                      <w:t xml:space="preserve">– Higher secondary </w:t>
                    </w:r>
                  </w:p>
                  <w:p w14:paraId="1808065D" w14:textId="77777777" w:rsidR="000664B0" w:rsidRPr="00052E6B" w:rsidRDefault="00913722">
                    <w:pPr>
                      <w:rPr>
                        <w:rFonts w:eastAsiaTheme="minorEastAsia"/>
                      </w:rPr>
                    </w:pPr>
                    <w:r w:rsidRPr="008D02A5">
                      <w:rPr>
                        <w:color w:val="auto"/>
                      </w:rPr>
                      <w:t xml:space="preserve">Completed Higher Secondary in PCM with </w:t>
                    </w:r>
                    <w:r w:rsidR="00B60DE7">
                      <w:rPr>
                        <w:color w:val="auto"/>
                      </w:rPr>
                      <w:t>81</w:t>
                    </w:r>
                    <w:r w:rsidRPr="008D02A5">
                      <w:rPr>
                        <w:color w:val="auto"/>
                      </w:rPr>
                      <w:t xml:space="preserve">% in </w:t>
                    </w:r>
                    <w:r w:rsidR="00B60DE7">
                      <w:rPr>
                        <w:color w:val="auto"/>
                      </w:rPr>
                      <w:t>2011.</w:t>
                    </w:r>
                  </w:p>
                </w:sdtContent>
              </w:sdt>
            </w:sdtContent>
          </w:sdt>
        </w:tc>
      </w:tr>
      <w:tr w:rsidR="003A097F" w14:paraId="030DDBD3" w14:textId="77777777" w:rsidTr="00C20C24">
        <w:tc>
          <w:tcPr>
            <w:tcW w:w="1890" w:type="dxa"/>
          </w:tcPr>
          <w:p w14:paraId="30CFB98D" w14:textId="77777777" w:rsidR="003A097F" w:rsidRDefault="003A097F">
            <w:pPr>
              <w:pStyle w:val="Heading1"/>
            </w:pPr>
            <w:r w:rsidRPr="008D02A5">
              <w:rPr>
                <w:color w:val="2A6C7D" w:themeColor="accent1" w:themeShade="BF"/>
              </w:rPr>
              <w:lastRenderedPageBreak/>
              <w:t>Leadership &amp; Communication</w:t>
            </w:r>
          </w:p>
        </w:tc>
        <w:tc>
          <w:tcPr>
            <w:tcW w:w="360" w:type="dxa"/>
          </w:tcPr>
          <w:p w14:paraId="2C0E1F5B" w14:textId="77777777" w:rsidR="003A097F" w:rsidRDefault="003A097F"/>
        </w:tc>
        <w:tc>
          <w:tcPr>
            <w:tcW w:w="7830" w:type="dxa"/>
            <w:gridSpan w:val="2"/>
          </w:tcPr>
          <w:p w14:paraId="34D5A453" w14:textId="77777777" w:rsidR="00F52696" w:rsidRPr="00F52696" w:rsidRDefault="00A305B9" w:rsidP="00007E69">
            <w:pPr>
              <w:pStyle w:val="ResumeText"/>
              <w:rPr>
                <w:color w:val="auto"/>
              </w:rPr>
            </w:pPr>
            <w:r>
              <w:rPr>
                <w:color w:val="auto"/>
              </w:rPr>
              <w:t>Interacting with Client on a daily basis, getting involved the initial discussions before the project to provide insights on the technical feasibility aspects. Keeping a close look on the work of all the team members, to assist them where and whenever possible.</w:t>
            </w:r>
          </w:p>
        </w:tc>
      </w:tr>
      <w:tr w:rsidR="00121B25" w14:paraId="4BB8694D" w14:textId="77777777" w:rsidTr="00C20C24">
        <w:tc>
          <w:tcPr>
            <w:tcW w:w="1890" w:type="dxa"/>
          </w:tcPr>
          <w:p w14:paraId="45B6CEB2" w14:textId="77777777" w:rsidR="00121B25" w:rsidRPr="008D02A5" w:rsidRDefault="00121B25">
            <w:pPr>
              <w:pStyle w:val="Heading1"/>
              <w:rPr>
                <w:color w:val="2A6C7D" w:themeColor="accent1" w:themeShade="BF"/>
              </w:rPr>
            </w:pPr>
            <w:r>
              <w:rPr>
                <w:color w:val="2A6C7D" w:themeColor="accent1" w:themeShade="BF"/>
              </w:rPr>
              <w:t>Awards &amp; Recognition</w:t>
            </w:r>
          </w:p>
        </w:tc>
        <w:tc>
          <w:tcPr>
            <w:tcW w:w="360" w:type="dxa"/>
          </w:tcPr>
          <w:p w14:paraId="1124607B" w14:textId="77777777" w:rsidR="00121B25" w:rsidRDefault="00121B25"/>
        </w:tc>
        <w:tc>
          <w:tcPr>
            <w:tcW w:w="7830" w:type="dxa"/>
            <w:gridSpan w:val="2"/>
          </w:tcPr>
          <w:p w14:paraId="3B9602AF" w14:textId="260BBFF1" w:rsidR="00121B25" w:rsidRDefault="0016674B" w:rsidP="00731686">
            <w:pPr>
              <w:pStyle w:val="ResumeText"/>
              <w:numPr>
                <w:ilvl w:val="0"/>
                <w:numId w:val="5"/>
              </w:numPr>
              <w:rPr>
                <w:color w:val="auto"/>
              </w:rPr>
            </w:pPr>
            <w:r>
              <w:rPr>
                <w:color w:val="auto"/>
              </w:rPr>
              <w:t>5</w:t>
            </w:r>
            <w:r w:rsidR="00121B25">
              <w:rPr>
                <w:color w:val="auto"/>
              </w:rPr>
              <w:t xml:space="preserve"> INSTA awards </w:t>
            </w:r>
            <w:r w:rsidR="008448EC">
              <w:rPr>
                <w:color w:val="auto"/>
              </w:rPr>
              <w:t>- Account level recognition</w:t>
            </w:r>
            <w:r w:rsidR="004F5A6B">
              <w:rPr>
                <w:color w:val="auto"/>
              </w:rPr>
              <w:t xml:space="preserve"> </w:t>
            </w:r>
          </w:p>
          <w:p w14:paraId="04F1CFAA" w14:textId="77777777" w:rsidR="00121B25" w:rsidRPr="006E44BB" w:rsidRDefault="00A305B9" w:rsidP="006E44BB">
            <w:pPr>
              <w:pStyle w:val="ResumeText"/>
              <w:numPr>
                <w:ilvl w:val="0"/>
                <w:numId w:val="5"/>
              </w:numPr>
              <w:rPr>
                <w:color w:val="auto"/>
              </w:rPr>
            </w:pPr>
            <w:r>
              <w:rPr>
                <w:color w:val="auto"/>
              </w:rPr>
              <w:t>Numerous client appreciations.</w:t>
            </w:r>
          </w:p>
        </w:tc>
      </w:tr>
      <w:tr w:rsidR="003A097F" w14:paraId="56A57EFA" w14:textId="77777777" w:rsidTr="00C20C24">
        <w:tc>
          <w:tcPr>
            <w:tcW w:w="1890" w:type="dxa"/>
          </w:tcPr>
          <w:p w14:paraId="7CAC7FD1" w14:textId="77777777" w:rsidR="003A097F" w:rsidRDefault="003A097F" w:rsidP="000F4BCE">
            <w:pPr>
              <w:pStyle w:val="Heading1"/>
            </w:pPr>
            <w:r w:rsidRPr="008D02A5">
              <w:rPr>
                <w:color w:val="2A6C7D" w:themeColor="accent1" w:themeShade="BF"/>
              </w:rPr>
              <w:t>personal details</w:t>
            </w:r>
          </w:p>
        </w:tc>
        <w:tc>
          <w:tcPr>
            <w:tcW w:w="360" w:type="dxa"/>
          </w:tcPr>
          <w:p w14:paraId="00B074C2" w14:textId="77777777" w:rsidR="003A097F" w:rsidRDefault="003A097F" w:rsidP="000F4BCE"/>
        </w:tc>
        <w:tc>
          <w:tcPr>
            <w:tcW w:w="7830" w:type="dxa"/>
            <w:gridSpan w:val="2"/>
          </w:tcPr>
          <w:p w14:paraId="0C7BE576" w14:textId="77777777" w:rsidR="003A097F" w:rsidRPr="008D02A5" w:rsidRDefault="00DD33A4" w:rsidP="00312E35">
            <w:pPr>
              <w:pStyle w:val="ResumeText"/>
              <w:rPr>
                <w:color w:val="auto"/>
              </w:rPr>
            </w:pPr>
            <w:r>
              <w:rPr>
                <w:b/>
                <w:color w:val="auto"/>
              </w:rPr>
              <w:t xml:space="preserve">Date of Birth                    </w:t>
            </w:r>
            <w:proofErr w:type="gramStart"/>
            <w:r>
              <w:rPr>
                <w:b/>
                <w:color w:val="auto"/>
              </w:rPr>
              <w:t xml:space="preserve">  </w:t>
            </w:r>
            <w:r w:rsidR="003A097F" w:rsidRPr="008D02A5">
              <w:rPr>
                <w:b/>
                <w:color w:val="auto"/>
              </w:rPr>
              <w:t>:</w:t>
            </w:r>
            <w:proofErr w:type="gramEnd"/>
            <w:r w:rsidR="003A097F" w:rsidRPr="008D02A5">
              <w:rPr>
                <w:b/>
                <w:color w:val="auto"/>
              </w:rPr>
              <w:t xml:space="preserve"> </w:t>
            </w:r>
            <w:r w:rsidR="003A097F" w:rsidRPr="008D02A5">
              <w:rPr>
                <w:color w:val="auto"/>
              </w:rPr>
              <w:t xml:space="preserve">  </w:t>
            </w:r>
            <w:r w:rsidR="003A097F" w:rsidRPr="008D02A5">
              <w:rPr>
                <w:color w:val="auto"/>
              </w:rPr>
              <w:tab/>
            </w:r>
            <w:r w:rsidR="00A305B9">
              <w:rPr>
                <w:color w:val="auto"/>
              </w:rPr>
              <w:t>12</w:t>
            </w:r>
            <w:r w:rsidR="003A097F" w:rsidRPr="008D02A5">
              <w:rPr>
                <w:color w:val="auto"/>
              </w:rPr>
              <w:t>-</w:t>
            </w:r>
            <w:r w:rsidR="00A305B9">
              <w:rPr>
                <w:color w:val="auto"/>
              </w:rPr>
              <w:t>Dec</w:t>
            </w:r>
            <w:r w:rsidR="003A097F" w:rsidRPr="008D02A5">
              <w:rPr>
                <w:color w:val="auto"/>
              </w:rPr>
              <w:t>-</w:t>
            </w:r>
            <w:r w:rsidR="00A305B9">
              <w:rPr>
                <w:color w:val="auto"/>
              </w:rPr>
              <w:t>1993</w:t>
            </w:r>
          </w:p>
          <w:p w14:paraId="081E8F14" w14:textId="77777777" w:rsidR="003A097F" w:rsidRPr="008D02A5" w:rsidRDefault="003A097F" w:rsidP="00312E35">
            <w:pPr>
              <w:pStyle w:val="ResumeText"/>
              <w:rPr>
                <w:color w:val="auto"/>
              </w:rPr>
            </w:pPr>
            <w:r w:rsidRPr="008D02A5">
              <w:rPr>
                <w:b/>
                <w:color w:val="auto"/>
              </w:rPr>
              <w:t>Marital Status</w:t>
            </w:r>
            <w:r w:rsidRPr="008D02A5">
              <w:rPr>
                <w:b/>
                <w:color w:val="auto"/>
              </w:rPr>
              <w:tab/>
              <w:t xml:space="preserve">              </w:t>
            </w:r>
            <w:proofErr w:type="gramStart"/>
            <w:r w:rsidRPr="008D02A5">
              <w:rPr>
                <w:b/>
                <w:color w:val="auto"/>
              </w:rPr>
              <w:t xml:space="preserve">  :</w:t>
            </w:r>
            <w:proofErr w:type="gramEnd"/>
            <w:r w:rsidRPr="008D02A5">
              <w:rPr>
                <w:color w:val="auto"/>
              </w:rPr>
              <w:tab/>
              <w:t>Single</w:t>
            </w:r>
          </w:p>
          <w:p w14:paraId="17639B84" w14:textId="77777777" w:rsidR="003A097F" w:rsidRPr="008D02A5" w:rsidRDefault="003A097F" w:rsidP="00312E35">
            <w:pPr>
              <w:pStyle w:val="ResumeText"/>
              <w:rPr>
                <w:color w:val="auto"/>
              </w:rPr>
            </w:pPr>
            <w:r w:rsidRPr="008D02A5">
              <w:rPr>
                <w:b/>
                <w:color w:val="auto"/>
              </w:rPr>
              <w:t>Sex</w:t>
            </w:r>
            <w:r w:rsidRPr="008D02A5">
              <w:rPr>
                <w:b/>
                <w:color w:val="auto"/>
              </w:rPr>
              <w:tab/>
            </w:r>
            <w:r w:rsidRPr="008D02A5">
              <w:rPr>
                <w:b/>
                <w:color w:val="auto"/>
              </w:rPr>
              <w:tab/>
              <w:t xml:space="preserve">              </w:t>
            </w:r>
            <w:proofErr w:type="gramStart"/>
            <w:r w:rsidRPr="008D02A5">
              <w:rPr>
                <w:b/>
                <w:color w:val="auto"/>
              </w:rPr>
              <w:t xml:space="preserve">  :</w:t>
            </w:r>
            <w:proofErr w:type="gramEnd"/>
            <w:r w:rsidRPr="008D02A5">
              <w:rPr>
                <w:color w:val="auto"/>
              </w:rPr>
              <w:tab/>
              <w:t>Male</w:t>
            </w:r>
          </w:p>
          <w:p w14:paraId="6351DD59" w14:textId="77777777" w:rsidR="003A097F" w:rsidRPr="008D02A5" w:rsidRDefault="003A097F" w:rsidP="003A097F">
            <w:pPr>
              <w:pStyle w:val="ResumeText"/>
              <w:rPr>
                <w:color w:val="auto"/>
              </w:rPr>
            </w:pPr>
            <w:r w:rsidRPr="008D02A5">
              <w:rPr>
                <w:b/>
                <w:color w:val="auto"/>
              </w:rPr>
              <w:t>Languages Known</w:t>
            </w:r>
            <w:r w:rsidRPr="008D02A5">
              <w:rPr>
                <w:b/>
                <w:color w:val="auto"/>
              </w:rPr>
              <w:tab/>
              <w:t>:</w:t>
            </w:r>
            <w:r w:rsidR="00A305B9">
              <w:rPr>
                <w:color w:val="auto"/>
              </w:rPr>
              <w:tab/>
              <w:t>English</w:t>
            </w:r>
            <w:r>
              <w:rPr>
                <w:color w:val="auto"/>
              </w:rPr>
              <w:t>, Hindi</w:t>
            </w:r>
            <w:r w:rsidRPr="008D02A5">
              <w:rPr>
                <w:color w:val="auto"/>
              </w:rPr>
              <w:t xml:space="preserve"> </w:t>
            </w:r>
          </w:p>
        </w:tc>
      </w:tr>
    </w:tbl>
    <w:p w14:paraId="260524AC" w14:textId="77777777" w:rsidR="002C42BC" w:rsidRDefault="002C42BC" w:rsidP="0016674B"/>
    <w:sectPr w:rsidR="002C42BC">
      <w:footerReference w:type="default" r:id="rId12"/>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C52E0" w14:textId="77777777" w:rsidR="00E301C8" w:rsidRDefault="00E301C8">
      <w:pPr>
        <w:spacing w:before="0" w:after="0" w:line="240" w:lineRule="auto"/>
      </w:pPr>
      <w:r>
        <w:separator/>
      </w:r>
    </w:p>
  </w:endnote>
  <w:endnote w:type="continuationSeparator" w:id="0">
    <w:p w14:paraId="6878A68D" w14:textId="77777777" w:rsidR="00E301C8" w:rsidRDefault="00E301C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80F17" w14:textId="718124F4" w:rsidR="002C42BC" w:rsidRDefault="00414819">
    <w:pPr>
      <w:pStyle w:val="Footer"/>
    </w:pPr>
    <w:r>
      <w:t xml:space="preserve">Page </w:t>
    </w:r>
    <w:r>
      <w:fldChar w:fldCharType="begin"/>
    </w:r>
    <w:r>
      <w:instrText xml:space="preserve"> PAGE </w:instrText>
    </w:r>
    <w:r>
      <w:fldChar w:fldCharType="separate"/>
    </w:r>
    <w:r w:rsidR="0063579E">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AD9D7" w14:textId="77777777" w:rsidR="00E301C8" w:rsidRDefault="00E301C8">
      <w:pPr>
        <w:spacing w:before="0" w:after="0" w:line="240" w:lineRule="auto"/>
      </w:pPr>
      <w:r>
        <w:separator/>
      </w:r>
    </w:p>
  </w:footnote>
  <w:footnote w:type="continuationSeparator" w:id="0">
    <w:p w14:paraId="287B1074" w14:textId="77777777" w:rsidR="00E301C8" w:rsidRDefault="00E301C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43536"/>
    <w:multiLevelType w:val="hybridMultilevel"/>
    <w:tmpl w:val="2654C00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D148DF"/>
    <w:multiLevelType w:val="hybridMultilevel"/>
    <w:tmpl w:val="C2746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9A1984"/>
    <w:multiLevelType w:val="hybridMultilevel"/>
    <w:tmpl w:val="01C2E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B05ECD"/>
    <w:multiLevelType w:val="hybridMultilevel"/>
    <w:tmpl w:val="E9ECB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864DDD"/>
    <w:multiLevelType w:val="hybridMultilevel"/>
    <w:tmpl w:val="B372A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Q1BZLGBpYWlqZmlko6SsGpxcWZ+XkgBUa1ALX1QYUsAAAA"/>
  </w:docVars>
  <w:rsids>
    <w:rsidRoot w:val="00B53588"/>
    <w:rsid w:val="00005162"/>
    <w:rsid w:val="00007E69"/>
    <w:rsid w:val="00052E6B"/>
    <w:rsid w:val="00061560"/>
    <w:rsid w:val="000664B0"/>
    <w:rsid w:val="000A37D1"/>
    <w:rsid w:val="000A4679"/>
    <w:rsid w:val="000A5110"/>
    <w:rsid w:val="000C092C"/>
    <w:rsid w:val="000C71D6"/>
    <w:rsid w:val="000C7B61"/>
    <w:rsid w:val="000E065D"/>
    <w:rsid w:val="000E1EDC"/>
    <w:rsid w:val="000F4BCE"/>
    <w:rsid w:val="00116988"/>
    <w:rsid w:val="00121B25"/>
    <w:rsid w:val="0013655B"/>
    <w:rsid w:val="00140E68"/>
    <w:rsid w:val="0015323E"/>
    <w:rsid w:val="0016395A"/>
    <w:rsid w:val="00163C58"/>
    <w:rsid w:val="001660B3"/>
    <w:rsid w:val="0016674B"/>
    <w:rsid w:val="001765D9"/>
    <w:rsid w:val="001771D5"/>
    <w:rsid w:val="00182A56"/>
    <w:rsid w:val="001865D4"/>
    <w:rsid w:val="00194D24"/>
    <w:rsid w:val="001A1F99"/>
    <w:rsid w:val="001B177C"/>
    <w:rsid w:val="001B3993"/>
    <w:rsid w:val="001B4F7F"/>
    <w:rsid w:val="001B734A"/>
    <w:rsid w:val="001B7526"/>
    <w:rsid w:val="001D061D"/>
    <w:rsid w:val="001E23A6"/>
    <w:rsid w:val="00204EC4"/>
    <w:rsid w:val="00205223"/>
    <w:rsid w:val="00212FF4"/>
    <w:rsid w:val="002354DF"/>
    <w:rsid w:val="0024055B"/>
    <w:rsid w:val="00292924"/>
    <w:rsid w:val="002A1F68"/>
    <w:rsid w:val="002A512D"/>
    <w:rsid w:val="002A74EE"/>
    <w:rsid w:val="002C42BC"/>
    <w:rsid w:val="002C61AA"/>
    <w:rsid w:val="002D10AC"/>
    <w:rsid w:val="002D2B0E"/>
    <w:rsid w:val="002D2BDA"/>
    <w:rsid w:val="002E23B4"/>
    <w:rsid w:val="0030438F"/>
    <w:rsid w:val="00312E35"/>
    <w:rsid w:val="003A097F"/>
    <w:rsid w:val="003A2D86"/>
    <w:rsid w:val="003D3174"/>
    <w:rsid w:val="003E3AB3"/>
    <w:rsid w:val="003F659C"/>
    <w:rsid w:val="0040621A"/>
    <w:rsid w:val="00414819"/>
    <w:rsid w:val="00431CA1"/>
    <w:rsid w:val="00451146"/>
    <w:rsid w:val="00460E2F"/>
    <w:rsid w:val="00463E5E"/>
    <w:rsid w:val="004A48E9"/>
    <w:rsid w:val="004D023B"/>
    <w:rsid w:val="004E536F"/>
    <w:rsid w:val="004E6A06"/>
    <w:rsid w:val="004F5A6B"/>
    <w:rsid w:val="00503CDA"/>
    <w:rsid w:val="00510686"/>
    <w:rsid w:val="005175B3"/>
    <w:rsid w:val="00534467"/>
    <w:rsid w:val="005416EC"/>
    <w:rsid w:val="0056176B"/>
    <w:rsid w:val="00564248"/>
    <w:rsid w:val="005663AC"/>
    <w:rsid w:val="0059047A"/>
    <w:rsid w:val="005B2396"/>
    <w:rsid w:val="005B28E7"/>
    <w:rsid w:val="005B7B7C"/>
    <w:rsid w:val="005C5BEA"/>
    <w:rsid w:val="005C6424"/>
    <w:rsid w:val="005F1E55"/>
    <w:rsid w:val="006143C9"/>
    <w:rsid w:val="00614C03"/>
    <w:rsid w:val="00615890"/>
    <w:rsid w:val="00623C41"/>
    <w:rsid w:val="00626468"/>
    <w:rsid w:val="0063579E"/>
    <w:rsid w:val="006400A3"/>
    <w:rsid w:val="00645F55"/>
    <w:rsid w:val="00651798"/>
    <w:rsid w:val="0068119B"/>
    <w:rsid w:val="0068200B"/>
    <w:rsid w:val="006930AA"/>
    <w:rsid w:val="006B18AA"/>
    <w:rsid w:val="006B59ED"/>
    <w:rsid w:val="006C2334"/>
    <w:rsid w:val="006E30E9"/>
    <w:rsid w:val="006E44BB"/>
    <w:rsid w:val="006E5358"/>
    <w:rsid w:val="00731686"/>
    <w:rsid w:val="0073686B"/>
    <w:rsid w:val="0079026C"/>
    <w:rsid w:val="007C0E73"/>
    <w:rsid w:val="007C3B0B"/>
    <w:rsid w:val="007D2DC5"/>
    <w:rsid w:val="007F4F0F"/>
    <w:rsid w:val="00800DFC"/>
    <w:rsid w:val="00807EF6"/>
    <w:rsid w:val="008213B7"/>
    <w:rsid w:val="00831153"/>
    <w:rsid w:val="008448EC"/>
    <w:rsid w:val="008634BD"/>
    <w:rsid w:val="0086427A"/>
    <w:rsid w:val="008831CB"/>
    <w:rsid w:val="00893F60"/>
    <w:rsid w:val="008C537D"/>
    <w:rsid w:val="008D02A5"/>
    <w:rsid w:val="008D6CEA"/>
    <w:rsid w:val="008E60AA"/>
    <w:rsid w:val="00913722"/>
    <w:rsid w:val="009216A9"/>
    <w:rsid w:val="00924F75"/>
    <w:rsid w:val="00933DF6"/>
    <w:rsid w:val="0093767D"/>
    <w:rsid w:val="00947C78"/>
    <w:rsid w:val="0099434E"/>
    <w:rsid w:val="009A2CF3"/>
    <w:rsid w:val="009D2D9F"/>
    <w:rsid w:val="009E7FAC"/>
    <w:rsid w:val="009F418A"/>
    <w:rsid w:val="009F4AC3"/>
    <w:rsid w:val="00A05D7B"/>
    <w:rsid w:val="00A227AD"/>
    <w:rsid w:val="00A27863"/>
    <w:rsid w:val="00A305B9"/>
    <w:rsid w:val="00AA7137"/>
    <w:rsid w:val="00AB428B"/>
    <w:rsid w:val="00AD5E1F"/>
    <w:rsid w:val="00AE4A11"/>
    <w:rsid w:val="00AF5EF0"/>
    <w:rsid w:val="00B14D18"/>
    <w:rsid w:val="00B16FB4"/>
    <w:rsid w:val="00B32698"/>
    <w:rsid w:val="00B429C6"/>
    <w:rsid w:val="00B445A7"/>
    <w:rsid w:val="00B53588"/>
    <w:rsid w:val="00B547C6"/>
    <w:rsid w:val="00B60DE7"/>
    <w:rsid w:val="00B60FED"/>
    <w:rsid w:val="00B96873"/>
    <w:rsid w:val="00BB32A9"/>
    <w:rsid w:val="00BB74DC"/>
    <w:rsid w:val="00BF7BF5"/>
    <w:rsid w:val="00C11AAD"/>
    <w:rsid w:val="00C15649"/>
    <w:rsid w:val="00C20C24"/>
    <w:rsid w:val="00C25B84"/>
    <w:rsid w:val="00C3504E"/>
    <w:rsid w:val="00C402FE"/>
    <w:rsid w:val="00C535D4"/>
    <w:rsid w:val="00C54EBD"/>
    <w:rsid w:val="00C610CE"/>
    <w:rsid w:val="00C73BBE"/>
    <w:rsid w:val="00C75517"/>
    <w:rsid w:val="00C86B8C"/>
    <w:rsid w:val="00CA5F74"/>
    <w:rsid w:val="00CA7A1E"/>
    <w:rsid w:val="00CB5378"/>
    <w:rsid w:val="00CC080D"/>
    <w:rsid w:val="00D46CA9"/>
    <w:rsid w:val="00D564B4"/>
    <w:rsid w:val="00D764DF"/>
    <w:rsid w:val="00DB00BC"/>
    <w:rsid w:val="00DC2241"/>
    <w:rsid w:val="00DD33A4"/>
    <w:rsid w:val="00DD4336"/>
    <w:rsid w:val="00DF2040"/>
    <w:rsid w:val="00E01BC6"/>
    <w:rsid w:val="00E0662D"/>
    <w:rsid w:val="00E21E04"/>
    <w:rsid w:val="00E26525"/>
    <w:rsid w:val="00E301C8"/>
    <w:rsid w:val="00E34FC4"/>
    <w:rsid w:val="00E479DD"/>
    <w:rsid w:val="00E66100"/>
    <w:rsid w:val="00E66791"/>
    <w:rsid w:val="00E87DB8"/>
    <w:rsid w:val="00EA1B89"/>
    <w:rsid w:val="00EA5280"/>
    <w:rsid w:val="00EB2B99"/>
    <w:rsid w:val="00EB7313"/>
    <w:rsid w:val="00EC1A08"/>
    <w:rsid w:val="00ED3442"/>
    <w:rsid w:val="00F02DA9"/>
    <w:rsid w:val="00F26D51"/>
    <w:rsid w:val="00F41C10"/>
    <w:rsid w:val="00F52696"/>
    <w:rsid w:val="00F52E08"/>
    <w:rsid w:val="00F54C79"/>
    <w:rsid w:val="00F8526A"/>
    <w:rsid w:val="00F94FCD"/>
    <w:rsid w:val="00FA596A"/>
    <w:rsid w:val="00FA678E"/>
    <w:rsid w:val="00FA686E"/>
    <w:rsid w:val="00FB225F"/>
    <w:rsid w:val="00FE3C6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0C059"/>
  <w15:docId w15:val="{AB1F5DA3-BA8D-4A98-AB1C-6868B5A4E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1"/>
    <w:unhideWhenUsed/>
    <w:qFormat/>
    <w:pPr>
      <w:jc w:val="right"/>
      <w:outlineLvl w:val="0"/>
    </w:pPr>
    <w:rPr>
      <w:rFonts w:asciiTheme="majorHAnsi" w:eastAsiaTheme="majorEastAsia" w:hAnsiTheme="majorHAnsi" w:cstheme="majorBidi"/>
      <w:caps/>
      <w:color w:val="3891A7" w:themeColor="accent1"/>
      <w:sz w:val="21"/>
    </w:rPr>
  </w:style>
  <w:style w:type="paragraph" w:styleId="Heading2">
    <w:name w:val="heading 2"/>
    <w:basedOn w:val="Normal"/>
    <w:next w:val="Normal"/>
    <w:link w:val="Heading2Ch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3891A7"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3891A7"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C485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C485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
    <w:unhideWhenUsed/>
    <w:pPr>
      <w:spacing w:after="0" w:line="240" w:lineRule="auto"/>
    </w:pPr>
  </w:style>
  <w:style w:type="character" w:customStyle="1" w:styleId="HeaderChar">
    <w:name w:val="Header Char"/>
    <w:basedOn w:val="DefaultParagraphFont"/>
    <w:link w:val="Header"/>
    <w:uiPriority w:val="9"/>
    <w:rPr>
      <w:kern w:val="20"/>
    </w:rPr>
  </w:style>
  <w:style w:type="paragraph" w:styleId="Footer">
    <w:name w:val="footer"/>
    <w:basedOn w:val="Normal"/>
    <w:link w:val="FooterChar"/>
    <w:uiPriority w:val="2"/>
    <w:unhideWhenUsed/>
    <w:pPr>
      <w:pBdr>
        <w:top w:val="single" w:sz="4" w:space="6" w:color="7DC2D3"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2"/>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3891A7" w:themeColor="accent1"/>
      <w:kern w:val="20"/>
      <w:sz w:val="21"/>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3891A7"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3891A7"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C4853"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C4853"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Borders>
        <w:insideH w:val="single" w:sz="4" w:space="0" w:color="3891A7"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3891A7" w:themeColor="accent1"/>
        <w:sz w:val="22"/>
      </w:rPr>
    </w:tblStylePr>
    <w:tblStylePr w:type="firstCol">
      <w:rPr>
        <w:b/>
      </w:rPr>
    </w:tblStylePr>
  </w:style>
  <w:style w:type="paragraph" w:styleId="Date">
    <w:name w:val="Date"/>
    <w:basedOn w:val="Normal"/>
    <w:next w:val="Normal"/>
    <w:link w:val="DateChar"/>
    <w:uiPriority w:val="8"/>
    <w:qFormat/>
    <w:pPr>
      <w:spacing w:before="1200" w:after="360"/>
    </w:pPr>
    <w:rPr>
      <w:rFonts w:asciiTheme="majorHAnsi" w:eastAsiaTheme="majorEastAsia" w:hAnsiTheme="majorHAnsi" w:cstheme="majorBidi"/>
      <w:caps/>
      <w:color w:val="3891A7" w:themeColor="accent1"/>
    </w:rPr>
  </w:style>
  <w:style w:type="character" w:customStyle="1" w:styleId="DateChar">
    <w:name w:val="Date Char"/>
    <w:basedOn w:val="DefaultParagraphFont"/>
    <w:link w:val="Date"/>
    <w:uiPriority w:val="8"/>
    <w:rPr>
      <w:rFonts w:asciiTheme="majorHAnsi" w:eastAsiaTheme="majorEastAsia" w:hAnsiTheme="majorHAnsi" w:cstheme="majorBidi"/>
      <w:caps/>
      <w:color w:val="3891A7" w:themeColor="accent1"/>
      <w:kern w:val="20"/>
    </w:rPr>
  </w:style>
  <w:style w:type="paragraph" w:customStyle="1" w:styleId="Recipient">
    <w:name w:val="Recipient"/>
    <w:basedOn w:val="Normal"/>
    <w:uiPriority w:val="8"/>
    <w:unhideWhenUsed/>
    <w:qFormat/>
    <w:pPr>
      <w:spacing w:after="40"/>
    </w:pPr>
    <w:rPr>
      <w:b/>
      <w:bCs/>
    </w:rPr>
  </w:style>
  <w:style w:type="paragraph" w:styleId="Salutation">
    <w:name w:val="Salutation"/>
    <w:basedOn w:val="Normal"/>
    <w:next w:val="Normal"/>
    <w:link w:val="SalutationChar"/>
    <w:uiPriority w:val="8"/>
    <w:unhideWhenUsed/>
    <w:qFormat/>
    <w:pPr>
      <w:spacing w:before="720"/>
    </w:pPr>
  </w:style>
  <w:style w:type="character" w:customStyle="1" w:styleId="SalutationChar">
    <w:name w:val="Salutation Char"/>
    <w:basedOn w:val="DefaultParagraphFont"/>
    <w:link w:val="Salutation"/>
    <w:uiPriority w:val="8"/>
    <w:rPr>
      <w:kern w:val="20"/>
    </w:rPr>
  </w:style>
  <w:style w:type="paragraph" w:styleId="Closing">
    <w:name w:val="Closing"/>
    <w:basedOn w:val="Normal"/>
    <w:link w:val="ClosingChar"/>
    <w:uiPriority w:val="8"/>
    <w:unhideWhenUsed/>
    <w:qFormat/>
    <w:pPr>
      <w:spacing w:before="480" w:after="960" w:line="240" w:lineRule="auto"/>
    </w:pPr>
  </w:style>
  <w:style w:type="character" w:customStyle="1" w:styleId="ClosingChar">
    <w:name w:val="Closing Char"/>
    <w:basedOn w:val="DefaultParagraphFont"/>
    <w:link w:val="Closing"/>
    <w:uiPriority w:val="8"/>
    <w:rPr>
      <w:kern w:val="20"/>
    </w:rPr>
  </w:style>
  <w:style w:type="paragraph" w:styleId="Signature">
    <w:name w:val="Signature"/>
    <w:basedOn w:val="Normal"/>
    <w:link w:val="SignatureChar"/>
    <w:uiPriority w:val="8"/>
    <w:unhideWhenUsed/>
    <w:qFormat/>
    <w:pPr>
      <w:spacing w:after="480"/>
    </w:pPr>
    <w:rPr>
      <w:b/>
      <w:bCs/>
    </w:rPr>
  </w:style>
  <w:style w:type="character" w:customStyle="1" w:styleId="SignatureChar">
    <w:name w:val="Signature Char"/>
    <w:basedOn w:val="DefaultParagraphFont"/>
    <w:link w:val="Signature"/>
    <w:uiPriority w:val="8"/>
    <w:rPr>
      <w:b/>
      <w:bCs/>
      <w:kern w:val="20"/>
    </w:rPr>
  </w:style>
  <w:style w:type="character" w:styleId="Emphasis">
    <w:name w:val="Emphasis"/>
    <w:basedOn w:val="DefaultParagraphFont"/>
    <w:uiPriority w:val="2"/>
    <w:unhideWhenUsed/>
    <w:qFormat/>
    <w:rPr>
      <w:color w:val="3891A7" w:themeColor="accent1"/>
    </w:rPr>
  </w:style>
  <w:style w:type="paragraph" w:customStyle="1" w:styleId="ContactInfo">
    <w:name w:val="Contact Info"/>
    <w:basedOn w:val="Normal"/>
    <w:uiPriority w:val="2"/>
    <w:qFormat/>
    <w:pPr>
      <w:spacing w:after="0" w:line="240" w:lineRule="auto"/>
      <w:jc w:val="right"/>
    </w:pPr>
    <w:rPr>
      <w:sz w:val="18"/>
    </w:rPr>
  </w:style>
  <w:style w:type="paragraph" w:customStyle="1" w:styleId="Name">
    <w:name w:val="Name"/>
    <w:basedOn w:val="Normal"/>
    <w:next w:val="Normal"/>
    <w:uiPriority w:val="1"/>
    <w:qFormat/>
    <w:pPr>
      <w:pBdr>
        <w:top w:val="single" w:sz="4" w:space="4" w:color="3891A7" w:themeColor="accent1"/>
        <w:left w:val="single" w:sz="4" w:space="6" w:color="3891A7" w:themeColor="accent1"/>
        <w:bottom w:val="single" w:sz="4" w:space="4" w:color="3891A7" w:themeColor="accent1"/>
        <w:right w:val="single" w:sz="4" w:space="6" w:color="3891A7" w:themeColor="accent1"/>
      </w:pBdr>
      <w:shd w:val="clear" w:color="auto" w:fill="3891A7" w:themeFill="accent1"/>
      <w:spacing w:before="240"/>
      <w:ind w:left="144" w:right="144"/>
    </w:pPr>
    <w:rPr>
      <w:rFonts w:asciiTheme="majorHAnsi" w:eastAsiaTheme="majorEastAsia" w:hAnsiTheme="majorHAnsi" w:cstheme="majorBidi"/>
      <w:caps/>
      <w:color w:val="FFFFFF" w:themeColor="background1"/>
      <w:sz w:val="32"/>
    </w:rPr>
  </w:style>
  <w:style w:type="paragraph" w:styleId="BalloonText">
    <w:name w:val="Balloon Text"/>
    <w:basedOn w:val="Normal"/>
    <w:link w:val="BalloonTextChar"/>
    <w:uiPriority w:val="99"/>
    <w:semiHidden/>
    <w:unhideWhenUsed/>
    <w:rsid w:val="00B5358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588"/>
    <w:rPr>
      <w:rFonts w:ascii="Tahoma" w:hAnsi="Tahoma" w:cs="Tahoma"/>
      <w:kern w:val="20"/>
      <w:sz w:val="16"/>
      <w:szCs w:val="16"/>
    </w:rPr>
  </w:style>
  <w:style w:type="paragraph" w:styleId="ListParagraph">
    <w:name w:val="List Paragraph"/>
    <w:basedOn w:val="Normal"/>
    <w:uiPriority w:val="34"/>
    <w:semiHidden/>
    <w:qFormat/>
    <w:rsid w:val="002D2BDA"/>
    <w:pPr>
      <w:ind w:left="720"/>
      <w:contextualSpacing/>
    </w:pPr>
  </w:style>
  <w:style w:type="character" w:styleId="CommentReference">
    <w:name w:val="annotation reference"/>
    <w:basedOn w:val="DefaultParagraphFont"/>
    <w:uiPriority w:val="99"/>
    <w:semiHidden/>
    <w:unhideWhenUsed/>
    <w:rsid w:val="00E34FC4"/>
    <w:rPr>
      <w:sz w:val="16"/>
      <w:szCs w:val="16"/>
    </w:rPr>
  </w:style>
  <w:style w:type="paragraph" w:styleId="CommentText">
    <w:name w:val="annotation text"/>
    <w:basedOn w:val="Normal"/>
    <w:link w:val="CommentTextChar"/>
    <w:uiPriority w:val="99"/>
    <w:semiHidden/>
    <w:unhideWhenUsed/>
    <w:rsid w:val="00E34FC4"/>
    <w:pPr>
      <w:spacing w:line="240" w:lineRule="auto"/>
    </w:pPr>
  </w:style>
  <w:style w:type="character" w:customStyle="1" w:styleId="CommentTextChar">
    <w:name w:val="Comment Text Char"/>
    <w:basedOn w:val="DefaultParagraphFont"/>
    <w:link w:val="CommentText"/>
    <w:uiPriority w:val="99"/>
    <w:semiHidden/>
    <w:rsid w:val="00E34FC4"/>
    <w:rPr>
      <w:kern w:val="20"/>
    </w:rPr>
  </w:style>
  <w:style w:type="paragraph" w:styleId="CommentSubject">
    <w:name w:val="annotation subject"/>
    <w:basedOn w:val="CommentText"/>
    <w:next w:val="CommentText"/>
    <w:link w:val="CommentSubjectChar"/>
    <w:uiPriority w:val="99"/>
    <w:semiHidden/>
    <w:unhideWhenUsed/>
    <w:rsid w:val="00E34FC4"/>
    <w:rPr>
      <w:b/>
      <w:bCs/>
    </w:rPr>
  </w:style>
  <w:style w:type="character" w:customStyle="1" w:styleId="CommentSubjectChar">
    <w:name w:val="Comment Subject Char"/>
    <w:basedOn w:val="CommentTextChar"/>
    <w:link w:val="CommentSubject"/>
    <w:uiPriority w:val="99"/>
    <w:semiHidden/>
    <w:rsid w:val="00E34FC4"/>
    <w:rPr>
      <w:b/>
      <w:bCs/>
      <w:kern w:val="20"/>
    </w:rPr>
  </w:style>
  <w:style w:type="character" w:styleId="Hyperlink">
    <w:name w:val="Hyperlink"/>
    <w:basedOn w:val="DefaultParagraphFont"/>
    <w:uiPriority w:val="99"/>
    <w:unhideWhenUsed/>
    <w:rsid w:val="00C20C24"/>
    <w:rPr>
      <w:color w:val="8DC765" w:themeColor="hyperlink"/>
      <w:u w:val="single"/>
    </w:rPr>
  </w:style>
  <w:style w:type="character" w:styleId="UnresolvedMention">
    <w:name w:val="Unresolved Mention"/>
    <w:basedOn w:val="DefaultParagraphFont"/>
    <w:uiPriority w:val="99"/>
    <w:semiHidden/>
    <w:unhideWhenUsed/>
    <w:rsid w:val="00C20C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nayanportfolio.firebaseapp.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s\Resume\Template\TS10283505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FDAB76DC4394992A37B493D9C0F596D"/>
        <w:category>
          <w:name w:val="General"/>
          <w:gallery w:val="placeholder"/>
        </w:category>
        <w:types>
          <w:type w:val="bbPlcHdr"/>
        </w:types>
        <w:behaviors>
          <w:behavior w:val="content"/>
        </w:behaviors>
        <w:guid w:val="{6297E26A-3760-4D81-8443-7F48762F6554}"/>
      </w:docPartPr>
      <w:docPartBody>
        <w:p w:rsidR="00F6569C" w:rsidRDefault="00F70423">
          <w:pPr>
            <w:pStyle w:val="9FDAB76DC4394992A37B493D9C0F596D"/>
          </w:pPr>
          <w:r>
            <w:t>[Telephone]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2FED"/>
    <w:rsid w:val="000345AB"/>
    <w:rsid w:val="00035AF3"/>
    <w:rsid w:val="00061A00"/>
    <w:rsid w:val="000C6D4A"/>
    <w:rsid w:val="002A7559"/>
    <w:rsid w:val="002A7CDF"/>
    <w:rsid w:val="00322A34"/>
    <w:rsid w:val="00375AC4"/>
    <w:rsid w:val="00377A22"/>
    <w:rsid w:val="00605F7A"/>
    <w:rsid w:val="006E776A"/>
    <w:rsid w:val="00786011"/>
    <w:rsid w:val="00997818"/>
    <w:rsid w:val="009B2129"/>
    <w:rsid w:val="00A355BA"/>
    <w:rsid w:val="00BD2FED"/>
    <w:rsid w:val="00BE0941"/>
    <w:rsid w:val="00C20583"/>
    <w:rsid w:val="00C87218"/>
    <w:rsid w:val="00D5647C"/>
    <w:rsid w:val="00E611EE"/>
    <w:rsid w:val="00E82750"/>
    <w:rsid w:val="00EA12DC"/>
    <w:rsid w:val="00EF4165"/>
    <w:rsid w:val="00F56EA3"/>
    <w:rsid w:val="00F6569C"/>
    <w:rsid w:val="00F7042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D1551A69C04A63BB48C276475B008A">
    <w:name w:val="4BD1551A69C04A63BB48C276475B008A"/>
  </w:style>
  <w:style w:type="paragraph" w:customStyle="1" w:styleId="2788BCA5D89F4CAF82FC3112EB3D71B8">
    <w:name w:val="2788BCA5D89F4CAF82FC3112EB3D71B8"/>
  </w:style>
  <w:style w:type="paragraph" w:customStyle="1" w:styleId="9FDAB76DC4394992A37B493D9C0F596D">
    <w:name w:val="9FDAB76DC4394992A37B493D9C0F596D"/>
  </w:style>
  <w:style w:type="paragraph" w:customStyle="1" w:styleId="E7AC27FF7C7447A9BEC9A9451FD6D2C2">
    <w:name w:val="E7AC27FF7C7447A9BEC9A9451FD6D2C2"/>
  </w:style>
  <w:style w:type="character" w:styleId="Emphasis">
    <w:name w:val="Emphasis"/>
    <w:basedOn w:val="DefaultParagraphFont"/>
    <w:uiPriority w:val="2"/>
    <w:unhideWhenUsed/>
    <w:qFormat/>
    <w:rPr>
      <w:color w:val="4472C4" w:themeColor="accent1"/>
    </w:rPr>
  </w:style>
  <w:style w:type="paragraph" w:customStyle="1" w:styleId="A12E75B6238A4922AEDEADC0E4AD2E83">
    <w:name w:val="A12E75B6238A4922AEDEADC0E4AD2E83"/>
  </w:style>
  <w:style w:type="paragraph" w:customStyle="1" w:styleId="15991604E40740598A1D5D5CE0EC5798">
    <w:name w:val="15991604E40740598A1D5D5CE0EC5798"/>
  </w:style>
  <w:style w:type="paragraph" w:customStyle="1" w:styleId="44EE2DB06E0B4B26B8C1027184EBDDA5">
    <w:name w:val="44EE2DB06E0B4B26B8C1027184EBDDA5"/>
  </w:style>
  <w:style w:type="paragraph" w:customStyle="1" w:styleId="ResumeText">
    <w:name w:val="Resume Text"/>
    <w:basedOn w:val="Normal"/>
    <w:qFormat/>
    <w:rsid w:val="00BD2FED"/>
    <w:pPr>
      <w:spacing w:before="40" w:after="40" w:line="288" w:lineRule="auto"/>
      <w:ind w:right="1440"/>
    </w:pPr>
    <w:rPr>
      <w:color w:val="595959" w:themeColor="text1" w:themeTint="A6"/>
      <w:kern w:val="20"/>
      <w:sz w:val="20"/>
    </w:rPr>
  </w:style>
  <w:style w:type="paragraph" w:customStyle="1" w:styleId="6DFC6C77C23B451A846D6C0A5016C468">
    <w:name w:val="6DFC6C77C23B451A846D6C0A5016C468"/>
  </w:style>
  <w:style w:type="character" w:styleId="PlaceholderText">
    <w:name w:val="Placeholder Text"/>
    <w:basedOn w:val="DefaultParagraphFont"/>
    <w:uiPriority w:val="99"/>
    <w:semiHidden/>
    <w:rsid w:val="00BD2FED"/>
    <w:rPr>
      <w:color w:val="808080"/>
    </w:rPr>
  </w:style>
  <w:style w:type="paragraph" w:customStyle="1" w:styleId="1670323E9E8842C39109544FC8945CC4">
    <w:name w:val="1670323E9E8842C39109544FC8945CC4"/>
  </w:style>
  <w:style w:type="paragraph" w:customStyle="1" w:styleId="01C0ADC6E5FC414D96D849BB39E261B0">
    <w:name w:val="01C0ADC6E5FC414D96D849BB39E261B0"/>
  </w:style>
  <w:style w:type="paragraph" w:customStyle="1" w:styleId="47D5EFC8BED74F188BD4C538CAD3E2EE">
    <w:name w:val="47D5EFC8BED74F188BD4C538CAD3E2EE"/>
  </w:style>
  <w:style w:type="paragraph" w:customStyle="1" w:styleId="3BC65D702E6A470E97BF4C55EBAAA198">
    <w:name w:val="3BC65D702E6A470E97BF4C55EBAAA198"/>
  </w:style>
  <w:style w:type="paragraph" w:customStyle="1" w:styleId="2FC8447132B3497297F99A85356AAA07">
    <w:name w:val="2FC8447132B3497297F99A85356AAA07"/>
  </w:style>
  <w:style w:type="paragraph" w:customStyle="1" w:styleId="40421AC202E44844AD4B088642623BE8">
    <w:name w:val="40421AC202E44844AD4B088642623BE8"/>
  </w:style>
  <w:style w:type="paragraph" w:customStyle="1" w:styleId="31CAA50AE859418EBDE963F35A8303CA">
    <w:name w:val="31CAA50AE859418EBDE963F35A8303CA"/>
  </w:style>
  <w:style w:type="paragraph" w:customStyle="1" w:styleId="3039B4861ACF4353B2713B1BBCB1C1D2">
    <w:name w:val="3039B4861ACF4353B2713B1BBCB1C1D2"/>
  </w:style>
  <w:style w:type="paragraph" w:customStyle="1" w:styleId="13DC57FA9BDC4CB5B9A6D3646FED2CEF">
    <w:name w:val="13DC57FA9BDC4CB5B9A6D3646FED2CEF"/>
  </w:style>
  <w:style w:type="paragraph" w:customStyle="1" w:styleId="18EC72ECE0A64D50A5C9CE83C4DAF181">
    <w:name w:val="18EC72ECE0A64D50A5C9CE83C4DAF181"/>
  </w:style>
  <w:style w:type="paragraph" w:customStyle="1" w:styleId="C8946C21CF2A4D81AFC06411AE999121">
    <w:name w:val="C8946C21CF2A4D81AFC06411AE999121"/>
  </w:style>
  <w:style w:type="paragraph" w:customStyle="1" w:styleId="4A215248D29F4A95BAC1D1A4202A0BC5">
    <w:name w:val="4A215248D29F4A95BAC1D1A4202A0BC5"/>
    <w:rsid w:val="00BD2FED"/>
  </w:style>
  <w:style w:type="paragraph" w:customStyle="1" w:styleId="224720E5F3D34D538982E7E9B4BBE360">
    <w:name w:val="224720E5F3D34D538982E7E9B4BBE360"/>
    <w:rsid w:val="00BD2FED"/>
  </w:style>
  <w:style w:type="paragraph" w:customStyle="1" w:styleId="416ECD10C34247B29BC2A21E7054AEA0">
    <w:name w:val="416ECD10C34247B29BC2A21E7054AEA0"/>
    <w:rsid w:val="00BD2FED"/>
  </w:style>
  <w:style w:type="paragraph" w:customStyle="1" w:styleId="7B315C25F6BA4CCDBD523004A14BAA7B">
    <w:name w:val="7B315C25F6BA4CCDBD523004A14BAA7B"/>
    <w:rsid w:val="00BD2FED"/>
  </w:style>
  <w:style w:type="paragraph" w:customStyle="1" w:styleId="12BCAF7601F14590B97AC44022AC30F3">
    <w:name w:val="12BCAF7601F14590B97AC44022AC30F3"/>
    <w:rsid w:val="00BD2FED"/>
  </w:style>
  <w:style w:type="paragraph" w:customStyle="1" w:styleId="7231DCEBBD9B46E1A70C60986570C861">
    <w:name w:val="7231DCEBBD9B46E1A70C60986570C861"/>
    <w:rsid w:val="00BD2FED"/>
  </w:style>
  <w:style w:type="paragraph" w:customStyle="1" w:styleId="BEF33FCB40D14E0CAFE1351E94E9EEAF">
    <w:name w:val="BEF33FCB40D14E0CAFE1351E94E9EEAF"/>
    <w:rsid w:val="00BD2FED"/>
  </w:style>
  <w:style w:type="paragraph" w:customStyle="1" w:styleId="2A7E00BD10A34787A0C74485C3858511">
    <w:name w:val="2A7E00BD10A34787A0C74485C3858511"/>
    <w:rsid w:val="00BD2FED"/>
  </w:style>
  <w:style w:type="paragraph" w:customStyle="1" w:styleId="58FA9E8844FE436283E655BDD0EF5E88">
    <w:name w:val="58FA9E8844FE436283E655BDD0EF5E88"/>
    <w:rsid w:val="00BD2FED"/>
  </w:style>
  <w:style w:type="paragraph" w:customStyle="1" w:styleId="46B1E764EDC045E5A53DE0B1FDF480E1">
    <w:name w:val="46B1E764EDC045E5A53DE0B1FDF480E1"/>
    <w:rsid w:val="00BD2FED"/>
  </w:style>
  <w:style w:type="paragraph" w:customStyle="1" w:styleId="CD98C46590474137BC1182F50488208D">
    <w:name w:val="CD98C46590474137BC1182F50488208D"/>
    <w:rsid w:val="00BD2FED"/>
  </w:style>
  <w:style w:type="paragraph" w:customStyle="1" w:styleId="16503BDC99E94B1DBB0E3DBAE7196DEB">
    <w:name w:val="16503BDC99E94B1DBB0E3DBAE7196DEB"/>
    <w:rsid w:val="00BD2FED"/>
  </w:style>
  <w:style w:type="paragraph" w:customStyle="1" w:styleId="1EE145C3A2C44E2DB294609945B11650">
    <w:name w:val="1EE145C3A2C44E2DB294609945B11650"/>
    <w:rsid w:val="00BD2FED"/>
  </w:style>
  <w:style w:type="paragraph" w:customStyle="1" w:styleId="D28FABE39A0045408AD24A0C8A38A4B3">
    <w:name w:val="D28FABE39A0045408AD24A0C8A38A4B3"/>
    <w:rsid w:val="00BD2FED"/>
  </w:style>
  <w:style w:type="paragraph" w:customStyle="1" w:styleId="71CDFD56721F44F586F03706045AD59E">
    <w:name w:val="71CDFD56721F44F586F03706045AD59E"/>
    <w:rsid w:val="00BD2FED"/>
  </w:style>
  <w:style w:type="paragraph" w:customStyle="1" w:styleId="52B279626BB7438097EBB2E71565B5CB">
    <w:name w:val="52B279626BB7438097EBB2E71565B5CB"/>
    <w:rsid w:val="00BD2FED"/>
  </w:style>
  <w:style w:type="paragraph" w:customStyle="1" w:styleId="534E3D4DFA9140FAA2D320106FE9F3F5">
    <w:name w:val="534E3D4DFA9140FAA2D320106FE9F3F5"/>
    <w:rsid w:val="00BD2FED"/>
  </w:style>
  <w:style w:type="paragraph" w:customStyle="1" w:styleId="7CF7EAA631174B9D82743AE1FDCB24CB">
    <w:name w:val="7CF7EAA631174B9D82743AE1FDCB24CB"/>
    <w:rsid w:val="00BD2FED"/>
  </w:style>
  <w:style w:type="paragraph" w:customStyle="1" w:styleId="0C77A9EAAEE34AF7830C7D84DAF856AD">
    <w:name w:val="0C77A9EAAEE34AF7830C7D84DAF856AD"/>
    <w:rsid w:val="00BD2FED"/>
  </w:style>
  <w:style w:type="paragraph" w:customStyle="1" w:styleId="0B8B8E81DDBC402F88536527257C30A5">
    <w:name w:val="0B8B8E81DDBC402F88536527257C30A5"/>
    <w:rsid w:val="00BD2FED"/>
  </w:style>
  <w:style w:type="paragraph" w:customStyle="1" w:styleId="8D3BEA03E3AA4CCCAD3512084EBDD214">
    <w:name w:val="8D3BEA03E3AA4CCCAD3512084EBDD214"/>
    <w:rsid w:val="00BD2FED"/>
  </w:style>
  <w:style w:type="paragraph" w:customStyle="1" w:styleId="3C370A07D3DC457E848385DB1AB6E8D0">
    <w:name w:val="3C370A07D3DC457E848385DB1AB6E8D0"/>
    <w:rsid w:val="00BD2FED"/>
  </w:style>
  <w:style w:type="paragraph" w:customStyle="1" w:styleId="6D2FB7A61B9F4456A469C4E58B3F451C">
    <w:name w:val="6D2FB7A61B9F4456A469C4E58B3F451C"/>
    <w:rsid w:val="00BD2FED"/>
  </w:style>
  <w:style w:type="paragraph" w:customStyle="1" w:styleId="1426C68DC94A47F5A085092116979004">
    <w:name w:val="1426C68DC94A47F5A085092116979004"/>
    <w:rsid w:val="00BD2FED"/>
  </w:style>
  <w:style w:type="paragraph" w:customStyle="1" w:styleId="801F5CABFBC641018EA07336C690A85F">
    <w:name w:val="801F5CABFBC641018EA07336C690A85F"/>
    <w:pPr>
      <w:spacing w:after="160" w:line="259" w:lineRule="auto"/>
    </w:pPr>
    <w:rPr>
      <w:szCs w:val="20"/>
      <w:lang w:val="en-IN" w:eastAsia="en-IN" w:bidi="hi-IN"/>
    </w:rPr>
  </w:style>
  <w:style w:type="paragraph" w:customStyle="1" w:styleId="24F07D00AEE441FC8DD0D91122D15E9B">
    <w:name w:val="24F07D00AEE441FC8DD0D91122D15E9B"/>
    <w:pPr>
      <w:spacing w:after="160" w:line="259" w:lineRule="auto"/>
    </w:pPr>
    <w:rPr>
      <w:szCs w:val="20"/>
      <w:lang w:val="en-IN" w:eastAsia="en-IN" w:bidi="hi-IN"/>
    </w:rPr>
  </w:style>
  <w:style w:type="paragraph" w:customStyle="1" w:styleId="35B84DA66D19465E912A8137FEC07A0F">
    <w:name w:val="35B84DA66D19465E912A8137FEC07A0F"/>
    <w:pPr>
      <w:spacing w:after="160" w:line="259" w:lineRule="auto"/>
    </w:pPr>
    <w:rPr>
      <w:szCs w:val="20"/>
      <w:lang w:val="en-IN" w:eastAsia="en-IN" w:bidi="hi-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usiness Set Blue">
  <a:themeElements>
    <a:clrScheme name="Solstice">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24 New Sindhi Colony</CompanyAddress>
  <CompanyPhone>+91 9518756234</CompanyPhone>
  <CompanyFax/>
  <CompanyEmail>er.nayan</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439260-127A-4477-B805-24A05066C225}">
  <ds:schemaRefs>
    <ds:schemaRef ds:uri="http://schemas.microsoft.com/sharepoint/v3/contenttype/forms"/>
  </ds:schemaRefs>
</ds:datastoreItem>
</file>

<file path=customXml/itemProps3.xml><?xml version="1.0" encoding="utf-8"?>
<ds:datastoreItem xmlns:ds="http://schemas.openxmlformats.org/officeDocument/2006/customXml" ds:itemID="{E437E9E5-EE29-454F-8714-516920628209}">
  <ds:schemaRefs>
    <ds:schemaRef ds:uri="http://schemas.microsoft.com/pics"/>
  </ds:schemaRefs>
</ds:datastoreItem>
</file>

<file path=customXml/itemProps4.xml><?xml version="1.0" encoding="utf-8"?>
<ds:datastoreItem xmlns:ds="http://schemas.openxmlformats.org/officeDocument/2006/customXml" ds:itemID="{14F160BE-EB6A-4C01-A24F-773822670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TS102835057</Template>
  <TotalTime>34</TotalTime>
  <Pages>4</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 ARORA</dc:creator>
  <cp:keywords/>
  <dc:description/>
  <cp:lastModifiedBy>Nayan Arora</cp:lastModifiedBy>
  <cp:revision>7</cp:revision>
  <cp:lastPrinted>2016-11-25T23:01:00Z</cp:lastPrinted>
  <dcterms:created xsi:type="dcterms:W3CDTF">2018-03-02T02:05:00Z</dcterms:created>
  <dcterms:modified xsi:type="dcterms:W3CDTF">2019-07-11T09:07:00Z</dcterms:modified>
  <cp:category>Neemuch (MP) 458441</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